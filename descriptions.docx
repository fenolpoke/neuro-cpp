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EF864" w14:textId="77777777" w:rsidR="005A5298" w:rsidRPr="00876A58" w:rsidRDefault="005A5298" w:rsidP="005A5298">
      <w:pPr>
        <w:rPr>
          <w:lang w:val="id-ID"/>
        </w:rPr>
      </w:pPr>
    </w:p>
    <w:p w14:paraId="146ED123" w14:textId="77777777" w:rsidR="00217922" w:rsidRPr="00D1627B" w:rsidRDefault="00217922" w:rsidP="00217922">
      <w:pPr>
        <w:spacing w:line="360" w:lineRule="auto"/>
        <w:jc w:val="center"/>
        <w:rPr>
          <w:b/>
          <w:sz w:val="32"/>
        </w:rPr>
      </w:pPr>
      <w:r w:rsidRPr="00D1627B">
        <w:rPr>
          <w:b/>
          <w:sz w:val="32"/>
        </w:rPr>
        <w:t xml:space="preserve">Bluejack </w:t>
      </w:r>
      <w:r>
        <w:rPr>
          <w:b/>
          <w:sz w:val="32"/>
        </w:rPr>
        <w:t>Music</w:t>
      </w:r>
    </w:p>
    <w:p w14:paraId="7A59EB53" w14:textId="77777777" w:rsidR="00217922" w:rsidRPr="00C62FCF" w:rsidRDefault="00217922" w:rsidP="00217922">
      <w:pPr>
        <w:spacing w:line="360" w:lineRule="auto"/>
        <w:jc w:val="center"/>
      </w:pPr>
    </w:p>
    <w:p w14:paraId="66A5D785" w14:textId="77777777" w:rsidR="00217922" w:rsidRPr="00C62FCF" w:rsidRDefault="00217922" w:rsidP="00217922">
      <w:pPr>
        <w:spacing w:line="360" w:lineRule="auto"/>
        <w:jc w:val="both"/>
        <w:rPr>
          <w:rStyle w:val="st"/>
        </w:rPr>
      </w:pPr>
      <w:r w:rsidRPr="00D1627B">
        <w:tab/>
      </w:r>
      <w:r w:rsidRPr="00D1627B">
        <w:rPr>
          <w:b/>
        </w:rPr>
        <w:t xml:space="preserve">Bluejack </w:t>
      </w:r>
      <w:r>
        <w:rPr>
          <w:b/>
        </w:rPr>
        <w:t>Music</w:t>
      </w:r>
      <w:r w:rsidRPr="00D1627B">
        <w:t xml:space="preserve"> </w:t>
      </w:r>
      <w:r>
        <w:t xml:space="preserve">is an application to recognize album’s information according to the image. First, the program will ask the user to input several albums information, including its album cover. </w:t>
      </w:r>
      <w:r w:rsidRPr="00D1627B">
        <w:t>The program will use ANN (</w:t>
      </w:r>
      <w:r w:rsidRPr="00D1627B">
        <w:rPr>
          <w:i/>
        </w:rPr>
        <w:t>Artificial Neural Network</w:t>
      </w:r>
      <w:r w:rsidRPr="00D1627B">
        <w:t>) to process the provided</w:t>
      </w:r>
      <w:r>
        <w:t xml:space="preserve"> data</w:t>
      </w:r>
      <w:r w:rsidRPr="00D1627B">
        <w:t>. There are conditions that must be fulfilled before processing the photo:</w:t>
      </w:r>
    </w:p>
    <w:p w14:paraId="0349F9A3" w14:textId="77777777" w:rsidR="00217922" w:rsidRPr="00C62FCF" w:rsidRDefault="00217922" w:rsidP="00217922">
      <w:pPr>
        <w:pStyle w:val="ListParagraph"/>
        <w:numPr>
          <w:ilvl w:val="0"/>
          <w:numId w:val="3"/>
        </w:numPr>
        <w:spacing w:line="360" w:lineRule="auto"/>
        <w:ind w:hanging="720"/>
        <w:rPr>
          <w:rStyle w:val="st"/>
        </w:rPr>
      </w:pPr>
      <w:r w:rsidRPr="00D1627B">
        <w:t xml:space="preserve">Input: </w:t>
      </w:r>
      <w:r w:rsidRPr="00D1627B">
        <w:rPr>
          <w:rStyle w:val="st"/>
          <w:b/>
        </w:rPr>
        <w:t>resize</w:t>
      </w:r>
      <w:r w:rsidRPr="00D1627B">
        <w:rPr>
          <w:rStyle w:val="st"/>
        </w:rPr>
        <w:t xml:space="preserve"> the photo size (JPG, PNG, BMP) to </w:t>
      </w:r>
      <w:r>
        <w:rPr>
          <w:rStyle w:val="st"/>
          <w:b/>
        </w:rPr>
        <w:t>7x7</w:t>
      </w:r>
      <w:r w:rsidRPr="00D1627B">
        <w:rPr>
          <w:rStyle w:val="st"/>
          <w:b/>
        </w:rPr>
        <w:t xml:space="preserve"> pixels</w:t>
      </w:r>
      <w:r w:rsidRPr="00D1627B">
        <w:rPr>
          <w:rStyle w:val="st"/>
        </w:rPr>
        <w:t xml:space="preserve">, then </w:t>
      </w:r>
      <w:r w:rsidRPr="00D1627B">
        <w:rPr>
          <w:rStyle w:val="st"/>
          <w:b/>
        </w:rPr>
        <w:t>preprocessing</w:t>
      </w:r>
      <w:r w:rsidRPr="00D1627B">
        <w:rPr>
          <w:rStyle w:val="st"/>
        </w:rPr>
        <w:t xml:space="preserve"> the image into </w:t>
      </w:r>
      <w:r w:rsidRPr="00D1627B">
        <w:rPr>
          <w:rStyle w:val="st"/>
          <w:b/>
        </w:rPr>
        <w:t>gray scale</w:t>
      </w:r>
      <w:r w:rsidRPr="00D1627B">
        <w:rPr>
          <w:rStyle w:val="st"/>
        </w:rPr>
        <w:t xml:space="preserve">. Total input in neural network must be </w:t>
      </w:r>
      <w:r>
        <w:rPr>
          <w:rStyle w:val="st"/>
          <w:b/>
        </w:rPr>
        <w:t>49</w:t>
      </w:r>
      <w:r w:rsidRPr="00D1627B">
        <w:rPr>
          <w:rStyle w:val="st"/>
          <w:b/>
        </w:rPr>
        <w:t xml:space="preserve"> nodes</w:t>
      </w:r>
    </w:p>
    <w:p w14:paraId="47FAA068" w14:textId="77777777" w:rsidR="00217922" w:rsidRPr="00D1627B" w:rsidRDefault="00217922" w:rsidP="00217922">
      <w:pPr>
        <w:pStyle w:val="ListParagraph"/>
        <w:numPr>
          <w:ilvl w:val="0"/>
          <w:numId w:val="3"/>
        </w:numPr>
        <w:spacing w:line="360" w:lineRule="auto"/>
        <w:ind w:hanging="720"/>
        <w:rPr>
          <w:rStyle w:val="st"/>
        </w:rPr>
      </w:pPr>
      <w:r w:rsidRPr="00D1627B">
        <w:rPr>
          <w:rStyle w:val="st"/>
        </w:rPr>
        <w:t xml:space="preserve">Output: there are </w:t>
      </w:r>
      <w:r>
        <w:rPr>
          <w:rStyle w:val="st"/>
          <w:b/>
        </w:rPr>
        <w:t>10</w:t>
      </w:r>
      <w:r w:rsidRPr="00D1627B">
        <w:rPr>
          <w:rStyle w:val="st"/>
          <w:b/>
        </w:rPr>
        <w:t xml:space="preserve"> digits output</w:t>
      </w:r>
      <w:r w:rsidRPr="00D1627B">
        <w:rPr>
          <w:rStyle w:val="st"/>
        </w:rPr>
        <w:t xml:space="preserve"> representing </w:t>
      </w:r>
      <w:r>
        <w:rPr>
          <w:rStyle w:val="st"/>
        </w:rPr>
        <w:t>the album cover</w:t>
      </w:r>
    </w:p>
    <w:p w14:paraId="74E8867A" w14:textId="77777777" w:rsidR="00217922" w:rsidRPr="00D1627B" w:rsidRDefault="00217922" w:rsidP="00217922">
      <w:pPr>
        <w:pStyle w:val="ListParagraph"/>
        <w:spacing w:line="360" w:lineRule="auto"/>
        <w:rPr>
          <w:rStyle w:val="st"/>
          <w:b/>
        </w:rPr>
      </w:pPr>
      <w:r>
        <w:rPr>
          <w:rStyle w:val="st"/>
          <w:b/>
        </w:rPr>
        <w:t>First Picture</w:t>
      </w:r>
      <w:r w:rsidRPr="00D1627B">
        <w:rPr>
          <w:rStyle w:val="st"/>
          <w:b/>
        </w:rPr>
        <w:tab/>
      </w:r>
      <w:r w:rsidRPr="00D1627B">
        <w:rPr>
          <w:rStyle w:val="st"/>
          <w:b/>
        </w:rPr>
        <w:tab/>
        <w:t>: 1000</w:t>
      </w:r>
      <w:r>
        <w:rPr>
          <w:rStyle w:val="st"/>
          <w:b/>
        </w:rPr>
        <w:t>000000</w:t>
      </w:r>
    </w:p>
    <w:p w14:paraId="177BFF38" w14:textId="77777777" w:rsidR="00217922" w:rsidRPr="00D1627B" w:rsidRDefault="00217922" w:rsidP="00217922">
      <w:pPr>
        <w:pStyle w:val="ListParagraph"/>
        <w:spacing w:line="360" w:lineRule="auto"/>
        <w:rPr>
          <w:rStyle w:val="st"/>
          <w:b/>
        </w:rPr>
      </w:pPr>
      <w:r>
        <w:rPr>
          <w:rStyle w:val="st"/>
          <w:b/>
        </w:rPr>
        <w:t>Second Picture</w:t>
      </w:r>
      <w:r w:rsidRPr="00D1627B">
        <w:rPr>
          <w:rStyle w:val="st"/>
          <w:b/>
        </w:rPr>
        <w:t xml:space="preserve"> </w:t>
      </w:r>
      <w:r w:rsidRPr="00D1627B">
        <w:rPr>
          <w:rStyle w:val="st"/>
          <w:b/>
        </w:rPr>
        <w:tab/>
        <w:t>: 0100</w:t>
      </w:r>
      <w:r>
        <w:rPr>
          <w:rStyle w:val="st"/>
          <w:b/>
        </w:rPr>
        <w:t>000000</w:t>
      </w:r>
    </w:p>
    <w:p w14:paraId="0AFAB56E" w14:textId="77777777" w:rsidR="00217922" w:rsidRPr="00C62FCF" w:rsidRDefault="00217922" w:rsidP="00217922">
      <w:pPr>
        <w:pStyle w:val="ListParagraph"/>
        <w:spacing w:line="360" w:lineRule="auto"/>
        <w:ind w:left="1440" w:hanging="720"/>
        <w:rPr>
          <w:rStyle w:val="st"/>
          <w:b/>
        </w:rPr>
      </w:pPr>
      <w:r>
        <w:rPr>
          <w:rStyle w:val="st"/>
          <w:b/>
        </w:rPr>
        <w:t>Third Picture</w:t>
      </w:r>
      <w:r w:rsidRPr="00C62FCF">
        <w:rPr>
          <w:rStyle w:val="st"/>
          <w:b/>
        </w:rPr>
        <w:tab/>
      </w:r>
      <w:r w:rsidRPr="00C62FCF">
        <w:rPr>
          <w:rStyle w:val="st"/>
          <w:b/>
        </w:rPr>
        <w:tab/>
        <w:t xml:space="preserve">: </w:t>
      </w:r>
      <w:r>
        <w:rPr>
          <w:rStyle w:val="st"/>
          <w:b/>
        </w:rPr>
        <w:t>0010000000</w:t>
      </w:r>
    </w:p>
    <w:p w14:paraId="4F0EE546" w14:textId="77777777" w:rsidR="00217922" w:rsidRDefault="00217922" w:rsidP="00217922">
      <w:pPr>
        <w:pStyle w:val="ListParagraph"/>
        <w:spacing w:line="360" w:lineRule="auto"/>
        <w:ind w:left="1440" w:hanging="720"/>
        <w:rPr>
          <w:rStyle w:val="st"/>
          <w:b/>
        </w:rPr>
      </w:pPr>
      <w:r>
        <w:rPr>
          <w:rStyle w:val="st"/>
          <w:b/>
        </w:rPr>
        <w:t>Fourth Picture</w:t>
      </w:r>
      <w:r w:rsidRPr="00C62FCF">
        <w:rPr>
          <w:rStyle w:val="st"/>
          <w:b/>
        </w:rPr>
        <w:tab/>
        <w:t xml:space="preserve">: </w:t>
      </w:r>
      <w:r>
        <w:rPr>
          <w:rStyle w:val="st"/>
          <w:b/>
        </w:rPr>
        <w:t>0001000000</w:t>
      </w:r>
    </w:p>
    <w:p w14:paraId="097E7DA2" w14:textId="77777777" w:rsidR="00217922" w:rsidRPr="00D1627B" w:rsidRDefault="00217922" w:rsidP="00217922">
      <w:pPr>
        <w:pStyle w:val="ListParagraph"/>
        <w:spacing w:line="360" w:lineRule="auto"/>
        <w:rPr>
          <w:rStyle w:val="st"/>
          <w:b/>
        </w:rPr>
      </w:pPr>
      <w:r>
        <w:rPr>
          <w:rStyle w:val="st"/>
          <w:b/>
        </w:rPr>
        <w:t>Fifth Picture</w:t>
      </w:r>
      <w:r>
        <w:rPr>
          <w:rStyle w:val="st"/>
          <w:b/>
        </w:rPr>
        <w:tab/>
      </w:r>
      <w:r>
        <w:rPr>
          <w:rStyle w:val="st"/>
          <w:b/>
        </w:rPr>
        <w:tab/>
        <w:t>: 0</w:t>
      </w:r>
      <w:r w:rsidRPr="00D1627B">
        <w:rPr>
          <w:rStyle w:val="st"/>
          <w:b/>
        </w:rPr>
        <w:t>000</w:t>
      </w:r>
      <w:r>
        <w:rPr>
          <w:rStyle w:val="st"/>
          <w:b/>
        </w:rPr>
        <w:t>100000</w:t>
      </w:r>
    </w:p>
    <w:p w14:paraId="54A6631A" w14:textId="77777777" w:rsidR="00217922" w:rsidRPr="00D1627B" w:rsidRDefault="00217922" w:rsidP="00217922">
      <w:pPr>
        <w:pStyle w:val="ListParagraph"/>
        <w:spacing w:line="360" w:lineRule="auto"/>
        <w:rPr>
          <w:rStyle w:val="st"/>
          <w:b/>
        </w:rPr>
      </w:pPr>
      <w:r>
        <w:rPr>
          <w:rStyle w:val="st"/>
          <w:b/>
        </w:rPr>
        <w:t>Sixth Picture</w:t>
      </w:r>
      <w:r w:rsidRPr="00D1627B">
        <w:rPr>
          <w:rStyle w:val="st"/>
          <w:b/>
        </w:rPr>
        <w:t xml:space="preserve"> </w:t>
      </w:r>
      <w:proofErr w:type="gramStart"/>
      <w:r w:rsidRPr="00D1627B">
        <w:rPr>
          <w:rStyle w:val="st"/>
          <w:b/>
        </w:rPr>
        <w:tab/>
      </w:r>
      <w:r>
        <w:rPr>
          <w:rStyle w:val="st"/>
          <w:b/>
        </w:rPr>
        <w:t xml:space="preserve">  </w:t>
      </w:r>
      <w:r>
        <w:rPr>
          <w:rStyle w:val="st"/>
          <w:b/>
        </w:rPr>
        <w:tab/>
      </w:r>
      <w:proofErr w:type="gramEnd"/>
      <w:r>
        <w:rPr>
          <w:rStyle w:val="st"/>
          <w:b/>
        </w:rPr>
        <w:t>: 00</w:t>
      </w:r>
      <w:r w:rsidRPr="00D1627B">
        <w:rPr>
          <w:rStyle w:val="st"/>
          <w:b/>
        </w:rPr>
        <w:t>00</w:t>
      </w:r>
      <w:r>
        <w:rPr>
          <w:rStyle w:val="st"/>
          <w:b/>
        </w:rPr>
        <w:t>010000</w:t>
      </w:r>
    </w:p>
    <w:p w14:paraId="0E34BF94" w14:textId="77777777" w:rsidR="00217922" w:rsidRPr="00C62FCF" w:rsidRDefault="00217922" w:rsidP="00217922">
      <w:pPr>
        <w:pStyle w:val="ListParagraph"/>
        <w:spacing w:line="360" w:lineRule="auto"/>
        <w:rPr>
          <w:rStyle w:val="st"/>
          <w:b/>
        </w:rPr>
      </w:pPr>
      <w:r>
        <w:rPr>
          <w:rStyle w:val="st"/>
          <w:b/>
        </w:rPr>
        <w:t>Seventh Picture</w:t>
      </w:r>
      <w:r>
        <w:rPr>
          <w:rStyle w:val="st"/>
          <w:b/>
        </w:rPr>
        <w:tab/>
      </w:r>
      <w:r w:rsidRPr="00C62FCF">
        <w:rPr>
          <w:rStyle w:val="st"/>
          <w:b/>
        </w:rPr>
        <w:t xml:space="preserve">: </w:t>
      </w:r>
      <w:r>
        <w:rPr>
          <w:rStyle w:val="st"/>
          <w:b/>
        </w:rPr>
        <w:t>0000001000</w:t>
      </w:r>
    </w:p>
    <w:p w14:paraId="18A65028" w14:textId="77777777" w:rsidR="00217922" w:rsidRDefault="00217922" w:rsidP="00217922">
      <w:pPr>
        <w:pStyle w:val="ListParagraph"/>
        <w:spacing w:line="360" w:lineRule="auto"/>
        <w:rPr>
          <w:rStyle w:val="st"/>
          <w:b/>
        </w:rPr>
      </w:pPr>
      <w:r>
        <w:rPr>
          <w:rStyle w:val="st"/>
          <w:b/>
        </w:rPr>
        <w:t>Eighth Picture</w:t>
      </w:r>
      <w:r w:rsidRPr="00C62FCF">
        <w:rPr>
          <w:rStyle w:val="st"/>
          <w:b/>
        </w:rPr>
        <w:tab/>
        <w:t xml:space="preserve">: </w:t>
      </w:r>
      <w:r>
        <w:rPr>
          <w:rStyle w:val="st"/>
          <w:b/>
        </w:rPr>
        <w:t>0000000100</w:t>
      </w:r>
    </w:p>
    <w:p w14:paraId="3F5DDBA2" w14:textId="77777777" w:rsidR="00217922" w:rsidRPr="00C62FCF" w:rsidRDefault="00217922" w:rsidP="00217922">
      <w:pPr>
        <w:pStyle w:val="ListParagraph"/>
        <w:spacing w:line="360" w:lineRule="auto"/>
        <w:rPr>
          <w:rStyle w:val="st"/>
          <w:b/>
        </w:rPr>
      </w:pPr>
      <w:r>
        <w:rPr>
          <w:rStyle w:val="st"/>
          <w:b/>
        </w:rPr>
        <w:t>Ninth Picture</w:t>
      </w:r>
      <w:r>
        <w:rPr>
          <w:rStyle w:val="st"/>
          <w:b/>
        </w:rPr>
        <w:tab/>
      </w:r>
      <w:r>
        <w:rPr>
          <w:rStyle w:val="st"/>
          <w:b/>
        </w:rPr>
        <w:tab/>
      </w:r>
      <w:r w:rsidRPr="00C62FCF">
        <w:rPr>
          <w:rStyle w:val="st"/>
          <w:b/>
        </w:rPr>
        <w:t xml:space="preserve">: </w:t>
      </w:r>
      <w:r>
        <w:rPr>
          <w:rStyle w:val="st"/>
          <w:b/>
        </w:rPr>
        <w:t>0000000010</w:t>
      </w:r>
    </w:p>
    <w:p w14:paraId="0EBFAC2C" w14:textId="77777777" w:rsidR="00217922" w:rsidRDefault="00217922" w:rsidP="00217922">
      <w:pPr>
        <w:pStyle w:val="ListParagraph"/>
        <w:spacing w:line="360" w:lineRule="auto"/>
        <w:rPr>
          <w:rStyle w:val="st"/>
          <w:b/>
        </w:rPr>
      </w:pPr>
      <w:r>
        <w:rPr>
          <w:rStyle w:val="st"/>
          <w:b/>
        </w:rPr>
        <w:t>Tenth Picture</w:t>
      </w:r>
      <w:r w:rsidRPr="00C62FCF">
        <w:rPr>
          <w:rStyle w:val="st"/>
          <w:b/>
        </w:rPr>
        <w:tab/>
      </w:r>
      <w:r>
        <w:rPr>
          <w:rStyle w:val="st"/>
          <w:b/>
        </w:rPr>
        <w:tab/>
      </w:r>
      <w:r w:rsidRPr="00C62FCF">
        <w:rPr>
          <w:rStyle w:val="st"/>
          <w:b/>
        </w:rPr>
        <w:t xml:space="preserve">: </w:t>
      </w:r>
      <w:r>
        <w:rPr>
          <w:rStyle w:val="st"/>
          <w:b/>
        </w:rPr>
        <w:t>0000000001</w:t>
      </w:r>
    </w:p>
    <w:p w14:paraId="6A3CD10C" w14:textId="77777777" w:rsidR="00217922" w:rsidRDefault="00217922" w:rsidP="00217922">
      <w:pPr>
        <w:pStyle w:val="ListParagraph"/>
        <w:spacing w:line="360" w:lineRule="auto"/>
        <w:rPr>
          <w:rStyle w:val="st"/>
          <w:b/>
        </w:rPr>
      </w:pPr>
    </w:p>
    <w:p w14:paraId="3A2CBAFC" w14:textId="77777777" w:rsidR="00217922" w:rsidRPr="00D1627B" w:rsidRDefault="00217922" w:rsidP="00217922">
      <w:pPr>
        <w:pStyle w:val="ListParagraph"/>
        <w:numPr>
          <w:ilvl w:val="0"/>
          <w:numId w:val="3"/>
        </w:numPr>
        <w:spacing w:line="360" w:lineRule="auto"/>
        <w:ind w:hanging="720"/>
      </w:pPr>
      <w:r>
        <w:t>Method</w:t>
      </w:r>
      <w:r w:rsidRPr="00D1627B">
        <w:t xml:space="preserve">: </w:t>
      </w:r>
      <w:r w:rsidRPr="00D1627B">
        <w:rPr>
          <w:b/>
        </w:rPr>
        <w:t>Back propagation</w:t>
      </w:r>
    </w:p>
    <w:p w14:paraId="610E3887" w14:textId="77777777" w:rsidR="00217922" w:rsidRPr="00C62FCF" w:rsidRDefault="00217922" w:rsidP="00217922">
      <w:pPr>
        <w:pStyle w:val="ListParagraph"/>
        <w:numPr>
          <w:ilvl w:val="0"/>
          <w:numId w:val="3"/>
        </w:numPr>
        <w:spacing w:line="360" w:lineRule="auto"/>
        <w:ind w:hanging="720"/>
      </w:pPr>
      <w:r>
        <w:t>Activation Function</w:t>
      </w:r>
      <w:r w:rsidRPr="00C62FCF">
        <w:t xml:space="preserve">: </w:t>
      </w:r>
      <w:r w:rsidRPr="0042557C">
        <w:rPr>
          <w:b/>
        </w:rPr>
        <w:t>Sigmoid</w:t>
      </w:r>
    </w:p>
    <w:p w14:paraId="799B6ADB" w14:textId="77777777" w:rsidR="00217922" w:rsidRPr="00C62FCF" w:rsidRDefault="00217922" w:rsidP="00217922">
      <w:pPr>
        <w:pStyle w:val="ListParagraph"/>
        <w:numPr>
          <w:ilvl w:val="0"/>
          <w:numId w:val="3"/>
        </w:numPr>
        <w:spacing w:line="360" w:lineRule="auto"/>
        <w:ind w:hanging="720"/>
      </w:pPr>
      <w:r>
        <w:t>Goals</w:t>
      </w:r>
      <w:r w:rsidRPr="00C62FCF">
        <w:t xml:space="preserve">: </w:t>
      </w:r>
      <w:r w:rsidRPr="004E770A">
        <w:rPr>
          <w:b/>
        </w:rPr>
        <w:t>0.0000001</w:t>
      </w:r>
    </w:p>
    <w:p w14:paraId="5A5F4F44" w14:textId="77777777" w:rsidR="00217922" w:rsidRPr="00D1627B" w:rsidRDefault="00217922" w:rsidP="00217922">
      <w:pPr>
        <w:pStyle w:val="ListParagraph"/>
        <w:numPr>
          <w:ilvl w:val="0"/>
          <w:numId w:val="3"/>
        </w:numPr>
        <w:spacing w:line="360" w:lineRule="auto"/>
        <w:ind w:hanging="720"/>
      </w:pPr>
      <w:r>
        <w:t>Max Epochs</w:t>
      </w:r>
      <w:r w:rsidRPr="00C62FCF">
        <w:t xml:space="preserve">: </w:t>
      </w:r>
      <w:r w:rsidRPr="004E770A">
        <w:rPr>
          <w:b/>
        </w:rPr>
        <w:t>10000</w:t>
      </w:r>
    </w:p>
    <w:p w14:paraId="1570B959" w14:textId="77777777" w:rsidR="00217922" w:rsidRDefault="00217922" w:rsidP="00217922">
      <w:pPr>
        <w:spacing w:line="360" w:lineRule="auto"/>
      </w:pPr>
    </w:p>
    <w:p w14:paraId="4EF5DCA9" w14:textId="77777777" w:rsidR="00EE1B27" w:rsidRDefault="00EE1B27" w:rsidP="00217922">
      <w:pPr>
        <w:spacing w:line="360" w:lineRule="auto"/>
      </w:pPr>
    </w:p>
    <w:p w14:paraId="491F278B" w14:textId="77777777" w:rsidR="00EE1B27" w:rsidRDefault="00EE1B27" w:rsidP="00217922">
      <w:pPr>
        <w:spacing w:line="360" w:lineRule="auto"/>
      </w:pPr>
    </w:p>
    <w:p w14:paraId="4B3CEBC4" w14:textId="77777777" w:rsidR="00EE1B27" w:rsidRDefault="00EE1B27" w:rsidP="00217922">
      <w:pPr>
        <w:spacing w:line="360" w:lineRule="auto"/>
      </w:pPr>
    </w:p>
    <w:p w14:paraId="7B2DAA19" w14:textId="77777777" w:rsidR="00EE1B27" w:rsidRDefault="00EE1B27" w:rsidP="00217922">
      <w:pPr>
        <w:spacing w:line="360" w:lineRule="auto"/>
      </w:pPr>
    </w:p>
    <w:p w14:paraId="2083566A" w14:textId="77777777" w:rsidR="00217922" w:rsidRPr="00C62FCF" w:rsidRDefault="00217922" w:rsidP="00217922">
      <w:pPr>
        <w:spacing w:line="360" w:lineRule="auto"/>
      </w:pPr>
    </w:p>
    <w:p w14:paraId="6996D422" w14:textId="77777777" w:rsidR="00217922" w:rsidRPr="00C62FCF" w:rsidRDefault="00217922" w:rsidP="00217922">
      <w:pPr>
        <w:spacing w:line="360" w:lineRule="auto"/>
      </w:pPr>
      <w:r w:rsidRPr="00C62FCF">
        <w:t xml:space="preserve">Example: </w:t>
      </w:r>
    </w:p>
    <w:p w14:paraId="5A54FBF5" w14:textId="77777777" w:rsidR="00217922" w:rsidRDefault="00217922" w:rsidP="00217922">
      <w:pPr>
        <w:spacing w:line="360" w:lineRule="auto"/>
        <w:ind w:firstLine="720"/>
      </w:pPr>
      <w:r w:rsidRPr="00C62FCF">
        <w:t>Initial Image</w:t>
      </w:r>
      <w:r w:rsidRPr="00C62FCF">
        <w:tab/>
      </w:r>
      <w:r w:rsidRPr="00C62FCF">
        <w:tab/>
      </w:r>
      <w:r w:rsidRPr="00C62FCF">
        <w:tab/>
      </w:r>
      <w:r w:rsidRPr="00C62FCF">
        <w:tab/>
        <w:t xml:space="preserve">Preprocessing </w:t>
      </w:r>
      <w:r w:rsidRPr="00C62FCF">
        <w:tab/>
      </w:r>
      <w:r w:rsidRPr="00C62FCF">
        <w:tab/>
      </w:r>
      <w:r w:rsidRPr="00C62FCF">
        <w:tab/>
      </w:r>
      <w:r>
        <w:tab/>
      </w:r>
      <w:r w:rsidRPr="00C62FCF">
        <w:t>Output</w:t>
      </w:r>
      <w:r w:rsidR="00607BD8">
        <w:rPr>
          <w:noProof/>
          <w:lang w:eastAsia="en-US"/>
        </w:rPr>
        <w:pict w14:anchorId="29674C0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341.5pt;margin-top:76.6pt;width:41.7pt;height:0;z-index:251661312;mso-position-horizontal-relative:text;mso-position-vertical-relative:text" o:connectortype="straight">
            <v:stroke endarrow="block"/>
          </v:shape>
        </w:pict>
      </w:r>
      <w:r w:rsidR="00607BD8">
        <w:rPr>
          <w:noProof/>
          <w:lang w:eastAsia="en-US"/>
        </w:rPr>
        <w:pict w14:anchorId="7ADC4FD7">
          <v:shape id="_x0000_s1027" type="#_x0000_t32" style="position:absolute;left:0;text-align:left;margin-left:152.7pt;margin-top:72.5pt;width:33.3pt;height:0;z-index:251660288;mso-position-horizontal-relative:text;mso-position-vertical-relative:text" o:connectortype="straight">
            <v:stroke endarrow="block"/>
          </v:shape>
        </w:pict>
      </w:r>
      <w:r w:rsidR="00607BD8">
        <w:rPr>
          <w:noProof/>
          <w:lang w:eastAsia="en-US"/>
        </w:rPr>
        <w:pict w14:anchorId="70EFE280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83.2pt;margin-top:63.3pt;width:90.3pt;height:23.1pt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">
            <v:textbox>
              <w:txbxContent>
                <w:p w14:paraId="3DD1469B" w14:textId="77777777" w:rsidR="00217922" w:rsidRDefault="00217922" w:rsidP="00217922">
                  <w:r>
                    <w:t>1000000000</w:t>
                  </w:r>
                </w:p>
              </w:txbxContent>
            </v:textbox>
          </v:shape>
        </w:pict>
      </w:r>
    </w:p>
    <w:p w14:paraId="0952DD85" w14:textId="77777777" w:rsidR="00217922" w:rsidRDefault="00217922" w:rsidP="00217922">
      <w:pPr>
        <w:tabs>
          <w:tab w:val="left" w:pos="4140"/>
        </w:tabs>
        <w:spacing w:line="360" w:lineRule="auto"/>
      </w:pPr>
      <w:r w:rsidRPr="00C62FCF">
        <w:rPr>
          <w:noProof/>
          <w:lang w:eastAsia="en-US"/>
        </w:rPr>
        <w:t xml:space="preserve"> </w:t>
      </w:r>
      <w:r>
        <w:rPr>
          <w:noProof/>
          <w:lang w:eastAsia="en-US"/>
        </w:rPr>
        <w:drawing>
          <wp:inline distT="0" distB="0" distL="0" distR="0" wp14:anchorId="55A71FE5" wp14:editId="077F6950">
            <wp:extent cx="1771650" cy="1771650"/>
            <wp:effectExtent l="19050" t="0" r="0" b="0"/>
            <wp:docPr id="2" name="Picture 1" descr="D:\kissmyli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issmylip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tab/>
      </w:r>
      <w:r w:rsidRPr="004E770A">
        <w:rPr>
          <w:noProof/>
          <w:lang w:eastAsia="en-US"/>
        </w:rPr>
        <w:drawing>
          <wp:inline distT="0" distB="0" distL="0" distR="0" wp14:anchorId="3DF7E2BA" wp14:editId="69C1CA0B">
            <wp:extent cx="1562100" cy="1933575"/>
            <wp:effectExtent l="19050" t="0" r="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4515" t="36453" r="56785" b="30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08DFED" w14:textId="77777777" w:rsidR="00217922" w:rsidRPr="00C62FCF" w:rsidRDefault="00217922" w:rsidP="00217922">
      <w:pPr>
        <w:spacing w:line="360" w:lineRule="auto"/>
      </w:pPr>
    </w:p>
    <w:p w14:paraId="2E83722C" w14:textId="77777777" w:rsidR="00217922" w:rsidRDefault="00217922" w:rsidP="00217922">
      <w:pPr>
        <w:pStyle w:val="ListParagraph"/>
        <w:numPr>
          <w:ilvl w:val="0"/>
          <w:numId w:val="4"/>
        </w:numPr>
        <w:spacing w:line="360" w:lineRule="auto"/>
        <w:ind w:left="360"/>
        <w:rPr>
          <w:b/>
        </w:rPr>
      </w:pPr>
      <w:r>
        <w:rPr>
          <w:b/>
        </w:rPr>
        <w:t>Main Menu</w:t>
      </w:r>
    </w:p>
    <w:p w14:paraId="03BFCB1E" w14:textId="77777777" w:rsidR="00217922" w:rsidRDefault="00217922" w:rsidP="00217922">
      <w:pPr>
        <w:pStyle w:val="ListParagraph"/>
        <w:spacing w:line="360" w:lineRule="auto"/>
        <w:ind w:left="0"/>
        <w:jc w:val="center"/>
        <w:rPr>
          <w:b/>
        </w:rPr>
      </w:pPr>
      <w:r w:rsidRPr="0007785E">
        <w:rPr>
          <w:b/>
          <w:noProof/>
          <w:lang w:eastAsia="en-US"/>
        </w:rPr>
        <w:drawing>
          <wp:inline distT="0" distB="0" distL="0" distR="0" wp14:anchorId="4A70E4FB" wp14:editId="680D5AFB">
            <wp:extent cx="2876550" cy="41052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DFFC29" w14:textId="77777777" w:rsidR="00217922" w:rsidRDefault="00217922" w:rsidP="00217922">
      <w:pPr>
        <w:pStyle w:val="ListParagraph"/>
        <w:spacing w:line="360" w:lineRule="auto"/>
        <w:ind w:left="0"/>
        <w:jc w:val="center"/>
        <w:rPr>
          <w:b/>
        </w:rPr>
      </w:pPr>
      <w:r>
        <w:rPr>
          <w:b/>
        </w:rPr>
        <w:t>Main Menu of Bluejack Music</w:t>
      </w:r>
    </w:p>
    <w:p w14:paraId="7ED9AEEC" w14:textId="77777777" w:rsidR="00217922" w:rsidRDefault="00217922" w:rsidP="00217922">
      <w:pPr>
        <w:pStyle w:val="ListParagraph"/>
        <w:spacing w:line="360" w:lineRule="auto"/>
        <w:ind w:left="0"/>
        <w:rPr>
          <w:b/>
        </w:rPr>
      </w:pPr>
    </w:p>
    <w:p w14:paraId="001881A9" w14:textId="77777777" w:rsidR="00217922" w:rsidRDefault="00217922" w:rsidP="00217922">
      <w:pPr>
        <w:pStyle w:val="ListParagraph"/>
        <w:spacing w:line="360" w:lineRule="auto"/>
        <w:ind w:left="0"/>
        <w:rPr>
          <w:b/>
        </w:rPr>
      </w:pPr>
      <w:r>
        <w:rPr>
          <w:b/>
        </w:rPr>
        <w:lastRenderedPageBreak/>
        <w:t>Components:</w:t>
      </w:r>
    </w:p>
    <w:p w14:paraId="4732CF7D" w14:textId="77777777" w:rsidR="00217922" w:rsidRPr="00D1627B" w:rsidRDefault="00217922" w:rsidP="00217922">
      <w:pPr>
        <w:pStyle w:val="ListParagraph"/>
        <w:numPr>
          <w:ilvl w:val="0"/>
          <w:numId w:val="10"/>
        </w:numPr>
        <w:spacing w:line="360" w:lineRule="auto"/>
        <w:rPr>
          <w:b/>
        </w:rPr>
      </w:pPr>
      <w:r w:rsidRPr="00D1627B">
        <w:rPr>
          <w:b/>
        </w:rPr>
        <w:t>Picture Box</w:t>
      </w:r>
      <w:r w:rsidRPr="00D1627B">
        <w:t>: Bluejack</w:t>
      </w:r>
      <w:r>
        <w:t xml:space="preserve"> Music</w:t>
      </w:r>
      <w:r w:rsidRPr="00D1627B">
        <w:t xml:space="preserve"> Logo</w:t>
      </w:r>
      <w:r>
        <w:t>, Icon</w:t>
      </w:r>
    </w:p>
    <w:p w14:paraId="034ED6DE" w14:textId="77777777" w:rsidR="00217922" w:rsidRPr="00D1627B" w:rsidRDefault="00217922" w:rsidP="00217922">
      <w:pPr>
        <w:pStyle w:val="ListParagraph"/>
        <w:numPr>
          <w:ilvl w:val="0"/>
          <w:numId w:val="10"/>
        </w:numPr>
        <w:spacing w:line="360" w:lineRule="auto"/>
        <w:rPr>
          <w:b/>
        </w:rPr>
      </w:pPr>
      <w:r w:rsidRPr="00D1627B">
        <w:rPr>
          <w:b/>
        </w:rPr>
        <w:t>Label</w:t>
      </w:r>
      <w:r w:rsidRPr="00D1627B">
        <w:t xml:space="preserve">: </w:t>
      </w:r>
      <w:r>
        <w:t>Time, Battery power text, Button text</w:t>
      </w:r>
    </w:p>
    <w:p w14:paraId="0295A558" w14:textId="77777777" w:rsidR="00217922" w:rsidRPr="00BD22D0" w:rsidRDefault="00217922" w:rsidP="00217922">
      <w:pPr>
        <w:pStyle w:val="ListParagraph"/>
        <w:numPr>
          <w:ilvl w:val="0"/>
          <w:numId w:val="10"/>
        </w:numPr>
        <w:spacing w:line="360" w:lineRule="auto"/>
        <w:rPr>
          <w:b/>
        </w:rPr>
      </w:pPr>
      <w:r w:rsidRPr="00D1627B">
        <w:rPr>
          <w:b/>
        </w:rPr>
        <w:t>Button</w:t>
      </w:r>
      <w:r w:rsidRPr="00D1627B">
        <w:t xml:space="preserve">: </w:t>
      </w:r>
      <w:r>
        <w:t xml:space="preserve">Menu </w:t>
      </w:r>
      <w:proofErr w:type="spellStart"/>
      <w:proofErr w:type="gramStart"/>
      <w:r>
        <w:t>Button,Back</w:t>
      </w:r>
      <w:proofErr w:type="spellEnd"/>
      <w:proofErr w:type="gramEnd"/>
      <w:r>
        <w:t xml:space="preserve"> Button, Home Button, Option Button</w:t>
      </w:r>
    </w:p>
    <w:p w14:paraId="41F4D845" w14:textId="77777777" w:rsidR="00217922" w:rsidRPr="00D1627B" w:rsidRDefault="00217922" w:rsidP="00217922">
      <w:pPr>
        <w:pStyle w:val="ListParagraph"/>
        <w:numPr>
          <w:ilvl w:val="0"/>
          <w:numId w:val="10"/>
        </w:numPr>
        <w:spacing w:line="360" w:lineRule="auto"/>
        <w:rPr>
          <w:b/>
        </w:rPr>
      </w:pPr>
      <w:proofErr w:type="gramStart"/>
      <w:r>
        <w:rPr>
          <w:b/>
        </w:rPr>
        <w:t xml:space="preserve">Panel </w:t>
      </w:r>
      <w:r w:rsidRPr="00BD22D0">
        <w:t>:</w:t>
      </w:r>
      <w:proofErr w:type="gramEnd"/>
      <w:r>
        <w:t xml:space="preserve"> Battery, </w:t>
      </w:r>
      <w:r w:rsidRPr="00D1627B">
        <w:t xml:space="preserve"> </w:t>
      </w:r>
      <w:r>
        <w:t>Main Screen</w:t>
      </w:r>
    </w:p>
    <w:p w14:paraId="69199B7D" w14:textId="77777777" w:rsidR="00217922" w:rsidRPr="00D1627B" w:rsidRDefault="00217922" w:rsidP="00217922">
      <w:pPr>
        <w:pStyle w:val="ListParagraph"/>
        <w:spacing w:line="360" w:lineRule="auto"/>
        <w:ind w:left="0"/>
        <w:rPr>
          <w:b/>
        </w:rPr>
      </w:pPr>
      <w:r w:rsidRPr="00D1627B">
        <w:rPr>
          <w:b/>
        </w:rPr>
        <w:t>Description:</w:t>
      </w:r>
    </w:p>
    <w:p w14:paraId="166EE719" w14:textId="77777777" w:rsidR="00217922" w:rsidRPr="00D1627B" w:rsidRDefault="00217922" w:rsidP="00217922">
      <w:pPr>
        <w:pStyle w:val="ListParagraph"/>
        <w:numPr>
          <w:ilvl w:val="0"/>
          <w:numId w:val="11"/>
        </w:numPr>
        <w:spacing w:line="360" w:lineRule="auto"/>
        <w:rPr>
          <w:b/>
        </w:rPr>
      </w:pPr>
      <w:r w:rsidRPr="00D1627B">
        <w:t>The program will start with this interface</w:t>
      </w:r>
    </w:p>
    <w:p w14:paraId="37A47802" w14:textId="77777777" w:rsidR="00217922" w:rsidRDefault="00217922" w:rsidP="00217922">
      <w:pPr>
        <w:pStyle w:val="ListParagraph"/>
        <w:numPr>
          <w:ilvl w:val="0"/>
          <w:numId w:val="11"/>
        </w:numPr>
        <w:spacing w:line="360" w:lineRule="auto"/>
      </w:pPr>
      <w:r w:rsidRPr="00BD22D0">
        <w:t>If the user</w:t>
      </w:r>
      <w:r>
        <w:t xml:space="preserve"> presses back button, the application will exit.</w:t>
      </w:r>
    </w:p>
    <w:p w14:paraId="3B9CBAF8" w14:textId="77777777" w:rsidR="00217922" w:rsidRDefault="00217922" w:rsidP="00217922">
      <w:pPr>
        <w:pStyle w:val="ListParagraph"/>
        <w:numPr>
          <w:ilvl w:val="0"/>
          <w:numId w:val="11"/>
        </w:numPr>
        <w:spacing w:line="360" w:lineRule="auto"/>
      </w:pPr>
      <w:r>
        <w:t xml:space="preserve">If the user </w:t>
      </w:r>
      <w:proofErr w:type="gramStart"/>
      <w:r>
        <w:t>click</w:t>
      </w:r>
      <w:proofErr w:type="gramEnd"/>
      <w:r>
        <w:t xml:space="preserve"> Insert Album Data, then the screen will change to insert album data screen.  </w:t>
      </w:r>
    </w:p>
    <w:p w14:paraId="06BD988F" w14:textId="77777777" w:rsidR="00217922" w:rsidRDefault="00217922" w:rsidP="00217922">
      <w:pPr>
        <w:pStyle w:val="ListParagraph"/>
        <w:numPr>
          <w:ilvl w:val="0"/>
          <w:numId w:val="11"/>
        </w:numPr>
        <w:spacing w:line="360" w:lineRule="auto"/>
      </w:pPr>
      <w:r>
        <w:t xml:space="preserve">If the user </w:t>
      </w:r>
      <w:proofErr w:type="gramStart"/>
      <w:r>
        <w:t>click</w:t>
      </w:r>
      <w:proofErr w:type="gramEnd"/>
      <w:r>
        <w:t xml:space="preserve"> Train Neural Music, then the screen will change to train neural data screen.</w:t>
      </w:r>
    </w:p>
    <w:p w14:paraId="21E37081" w14:textId="77777777" w:rsidR="00EE1B27" w:rsidRPr="00BD22D0" w:rsidRDefault="00EE1B27" w:rsidP="00EE1B27">
      <w:pPr>
        <w:spacing w:line="360" w:lineRule="auto"/>
      </w:pPr>
    </w:p>
    <w:p w14:paraId="345232B3" w14:textId="77777777" w:rsidR="00217922" w:rsidRPr="00D1627B" w:rsidRDefault="00217922" w:rsidP="00217922">
      <w:pPr>
        <w:pStyle w:val="ListParagraph"/>
        <w:numPr>
          <w:ilvl w:val="0"/>
          <w:numId w:val="4"/>
        </w:numPr>
        <w:spacing w:line="360" w:lineRule="auto"/>
        <w:ind w:left="284" w:hanging="284"/>
        <w:rPr>
          <w:b/>
        </w:rPr>
      </w:pPr>
      <w:r>
        <w:rPr>
          <w:b/>
        </w:rPr>
        <w:t>Insert Album</w:t>
      </w:r>
    </w:p>
    <w:p w14:paraId="506FD85D" w14:textId="77777777" w:rsidR="00217922" w:rsidRDefault="00217922" w:rsidP="00217922">
      <w:pPr>
        <w:spacing w:line="360" w:lineRule="auto"/>
        <w:jc w:val="center"/>
      </w:pPr>
      <w:r w:rsidRPr="0007785E">
        <w:rPr>
          <w:noProof/>
          <w:lang w:eastAsia="en-US"/>
        </w:rPr>
        <w:drawing>
          <wp:inline distT="0" distB="0" distL="0" distR="0" wp14:anchorId="63683B4E" wp14:editId="30B7FD4C">
            <wp:extent cx="2876550" cy="41052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CC51BB" w14:textId="77777777" w:rsidR="00217922" w:rsidRPr="00D1627B" w:rsidRDefault="00217922" w:rsidP="00217922">
      <w:pPr>
        <w:spacing w:line="360" w:lineRule="auto"/>
        <w:ind w:left="720"/>
        <w:jc w:val="center"/>
        <w:rPr>
          <w:b/>
        </w:rPr>
      </w:pPr>
      <w:r>
        <w:rPr>
          <w:b/>
        </w:rPr>
        <w:t>Insert Album</w:t>
      </w:r>
      <w:r w:rsidRPr="00D1627B">
        <w:rPr>
          <w:b/>
        </w:rPr>
        <w:t xml:space="preserve"> Interface</w:t>
      </w:r>
    </w:p>
    <w:p w14:paraId="52686CFE" w14:textId="77777777" w:rsidR="00217922" w:rsidRPr="00D1627B" w:rsidRDefault="00217922" w:rsidP="00217922">
      <w:pPr>
        <w:pStyle w:val="ListParagraph"/>
        <w:spacing w:line="360" w:lineRule="auto"/>
        <w:ind w:hanging="436"/>
        <w:rPr>
          <w:b/>
        </w:rPr>
      </w:pPr>
      <w:r w:rsidRPr="00D1627B">
        <w:rPr>
          <w:b/>
        </w:rPr>
        <w:t xml:space="preserve">Components: </w:t>
      </w:r>
    </w:p>
    <w:p w14:paraId="0B2A2212" w14:textId="77777777" w:rsidR="00217922" w:rsidRPr="00D1627B" w:rsidRDefault="00217922" w:rsidP="00217922">
      <w:pPr>
        <w:pStyle w:val="ListParagraph"/>
        <w:numPr>
          <w:ilvl w:val="0"/>
          <w:numId w:val="10"/>
        </w:numPr>
        <w:spacing w:line="360" w:lineRule="auto"/>
        <w:ind w:left="540" w:hanging="270"/>
        <w:rPr>
          <w:b/>
        </w:rPr>
      </w:pPr>
      <w:r w:rsidRPr="00D1627B">
        <w:rPr>
          <w:b/>
        </w:rPr>
        <w:lastRenderedPageBreak/>
        <w:t>Picture Box</w:t>
      </w:r>
      <w:r w:rsidRPr="00D1627B">
        <w:t xml:space="preserve">: Bluejack </w:t>
      </w:r>
      <w:r>
        <w:t xml:space="preserve">Music </w:t>
      </w:r>
      <w:r w:rsidRPr="00D1627B">
        <w:t xml:space="preserve">Logo, </w:t>
      </w:r>
      <w:r>
        <w:t>Album Photo, Icon</w:t>
      </w:r>
      <w:r w:rsidRPr="00D1627B">
        <w:t xml:space="preserve"> </w:t>
      </w:r>
    </w:p>
    <w:p w14:paraId="6A69BF30" w14:textId="77777777" w:rsidR="00217922" w:rsidRPr="00D1627B" w:rsidRDefault="00217922" w:rsidP="00217922">
      <w:pPr>
        <w:pStyle w:val="ListParagraph"/>
        <w:numPr>
          <w:ilvl w:val="0"/>
          <w:numId w:val="5"/>
        </w:numPr>
        <w:spacing w:line="360" w:lineRule="auto"/>
        <w:ind w:left="567" w:hanging="283"/>
      </w:pPr>
      <w:r w:rsidRPr="00D1627B">
        <w:rPr>
          <w:b/>
        </w:rPr>
        <w:t>Label</w:t>
      </w:r>
      <w:r w:rsidRPr="00D1627B">
        <w:t xml:space="preserve">: Name, </w:t>
      </w:r>
      <w:r>
        <w:t>Artist</w:t>
      </w:r>
      <w:r w:rsidRPr="00D1627B">
        <w:t xml:space="preserve">, </w:t>
      </w:r>
      <w:r>
        <w:t>Year, Title</w:t>
      </w:r>
      <w:r w:rsidRPr="00D1627B">
        <w:t xml:space="preserve"> </w:t>
      </w:r>
    </w:p>
    <w:p w14:paraId="75D88C8B" w14:textId="77777777" w:rsidR="00217922" w:rsidRDefault="00217922" w:rsidP="00217922">
      <w:pPr>
        <w:pStyle w:val="ListParagraph"/>
        <w:numPr>
          <w:ilvl w:val="0"/>
          <w:numId w:val="5"/>
        </w:numPr>
        <w:spacing w:line="360" w:lineRule="auto"/>
        <w:ind w:left="567" w:hanging="283"/>
      </w:pPr>
      <w:r w:rsidRPr="00D1627B">
        <w:rPr>
          <w:b/>
        </w:rPr>
        <w:t>Button</w:t>
      </w:r>
      <w:r w:rsidRPr="00D1627B">
        <w:t xml:space="preserve">: </w:t>
      </w:r>
      <w:r>
        <w:t>Save Button,</w:t>
      </w:r>
      <w:r w:rsidRPr="00D3373E">
        <w:t xml:space="preserve"> </w:t>
      </w:r>
      <w:r>
        <w:t xml:space="preserve">Menu </w:t>
      </w:r>
      <w:proofErr w:type="spellStart"/>
      <w:proofErr w:type="gramStart"/>
      <w:r>
        <w:t>Button,Back</w:t>
      </w:r>
      <w:proofErr w:type="spellEnd"/>
      <w:proofErr w:type="gramEnd"/>
      <w:r>
        <w:t xml:space="preserve"> Button, Home Button, Option Button</w:t>
      </w:r>
    </w:p>
    <w:p w14:paraId="0F94B738" w14:textId="77777777" w:rsidR="00217922" w:rsidRDefault="00217922" w:rsidP="00217922">
      <w:pPr>
        <w:pStyle w:val="ListParagraph"/>
        <w:numPr>
          <w:ilvl w:val="0"/>
          <w:numId w:val="5"/>
        </w:numPr>
        <w:spacing w:line="360" w:lineRule="auto"/>
        <w:ind w:left="567" w:hanging="283"/>
      </w:pPr>
      <w:r>
        <w:rPr>
          <w:b/>
        </w:rPr>
        <w:t xml:space="preserve">Text </w:t>
      </w:r>
      <w:proofErr w:type="gramStart"/>
      <w:r>
        <w:rPr>
          <w:b/>
        </w:rPr>
        <w:t>Box :</w:t>
      </w:r>
      <w:proofErr w:type="gramEnd"/>
      <w:r>
        <w:rPr>
          <w:b/>
        </w:rPr>
        <w:t xml:space="preserve"> </w:t>
      </w:r>
      <w:r>
        <w:t>Name, Artist</w:t>
      </w:r>
    </w:p>
    <w:p w14:paraId="5745A999" w14:textId="77777777" w:rsidR="00217922" w:rsidRPr="00D1627B" w:rsidRDefault="00217922" w:rsidP="00217922">
      <w:pPr>
        <w:pStyle w:val="ListParagraph"/>
        <w:numPr>
          <w:ilvl w:val="0"/>
          <w:numId w:val="5"/>
        </w:numPr>
        <w:spacing w:line="360" w:lineRule="auto"/>
        <w:ind w:left="567" w:hanging="283"/>
      </w:pPr>
      <w:r>
        <w:rPr>
          <w:b/>
        </w:rPr>
        <w:t xml:space="preserve">Numeric Up </w:t>
      </w:r>
      <w:proofErr w:type="gramStart"/>
      <w:r>
        <w:rPr>
          <w:b/>
        </w:rPr>
        <w:t xml:space="preserve">Down </w:t>
      </w:r>
      <w:r>
        <w:t>:</w:t>
      </w:r>
      <w:proofErr w:type="gramEnd"/>
      <w:r>
        <w:t xml:space="preserve"> Year</w:t>
      </w:r>
    </w:p>
    <w:p w14:paraId="26882CA6" w14:textId="77777777" w:rsidR="00217922" w:rsidRDefault="00217922" w:rsidP="00217922">
      <w:pPr>
        <w:pStyle w:val="ListParagraph"/>
        <w:numPr>
          <w:ilvl w:val="0"/>
          <w:numId w:val="5"/>
        </w:numPr>
        <w:spacing w:line="360" w:lineRule="auto"/>
        <w:ind w:left="567" w:hanging="283"/>
      </w:pPr>
      <w:r w:rsidRPr="00D1627B">
        <w:rPr>
          <w:b/>
        </w:rPr>
        <w:t>Open File Dialog</w:t>
      </w:r>
      <w:r w:rsidRPr="00D1627B">
        <w:t>: Browse the Image</w:t>
      </w:r>
    </w:p>
    <w:p w14:paraId="51259C84" w14:textId="77777777" w:rsidR="00217922" w:rsidRPr="00D1627B" w:rsidRDefault="00217922" w:rsidP="00217922">
      <w:pPr>
        <w:pStyle w:val="ListParagraph"/>
        <w:numPr>
          <w:ilvl w:val="0"/>
          <w:numId w:val="5"/>
        </w:numPr>
        <w:spacing w:line="360" w:lineRule="auto"/>
        <w:ind w:left="630"/>
        <w:rPr>
          <w:b/>
        </w:rPr>
      </w:pPr>
      <w:proofErr w:type="gramStart"/>
      <w:r>
        <w:rPr>
          <w:b/>
        </w:rPr>
        <w:t xml:space="preserve">Panel </w:t>
      </w:r>
      <w:r w:rsidRPr="00BD22D0">
        <w:t>:</w:t>
      </w:r>
      <w:proofErr w:type="gramEnd"/>
      <w:r>
        <w:t xml:space="preserve"> Battery, </w:t>
      </w:r>
      <w:r w:rsidRPr="00D1627B">
        <w:t xml:space="preserve"> </w:t>
      </w:r>
      <w:r>
        <w:t>Main Screen</w:t>
      </w:r>
    </w:p>
    <w:p w14:paraId="2AF26758" w14:textId="77777777" w:rsidR="00217922" w:rsidRPr="00D1627B" w:rsidRDefault="00217922" w:rsidP="00217922">
      <w:pPr>
        <w:spacing w:line="360" w:lineRule="auto"/>
        <w:ind w:left="284"/>
      </w:pPr>
    </w:p>
    <w:p w14:paraId="30736A52" w14:textId="77777777" w:rsidR="00217922" w:rsidRPr="00D1627B" w:rsidRDefault="00217922" w:rsidP="00217922">
      <w:pPr>
        <w:spacing w:line="360" w:lineRule="auto"/>
        <w:ind w:firstLine="284"/>
        <w:rPr>
          <w:b/>
        </w:rPr>
      </w:pPr>
      <w:r w:rsidRPr="00D1627B">
        <w:rPr>
          <w:b/>
        </w:rPr>
        <w:t xml:space="preserve">Description: </w:t>
      </w:r>
    </w:p>
    <w:p w14:paraId="56C28CFA" w14:textId="77777777" w:rsidR="00217922" w:rsidRPr="00D1627B" w:rsidRDefault="00217922" w:rsidP="00217922">
      <w:pPr>
        <w:pStyle w:val="ListParagraph"/>
        <w:numPr>
          <w:ilvl w:val="0"/>
          <w:numId w:val="6"/>
        </w:numPr>
        <w:spacing w:line="360" w:lineRule="auto"/>
        <w:ind w:left="567" w:hanging="283"/>
      </w:pPr>
      <w:r>
        <w:t>Initial State</w:t>
      </w:r>
      <w:r w:rsidRPr="00D1627B">
        <w:t xml:space="preserve">: </w:t>
      </w:r>
    </w:p>
    <w:p w14:paraId="00A72DB6" w14:textId="77777777" w:rsidR="00217922" w:rsidRPr="00D1627B" w:rsidRDefault="00217922" w:rsidP="00217922">
      <w:pPr>
        <w:pStyle w:val="ListParagraph"/>
        <w:numPr>
          <w:ilvl w:val="1"/>
          <w:numId w:val="6"/>
        </w:numPr>
        <w:spacing w:line="360" w:lineRule="auto"/>
        <w:ind w:left="851" w:hanging="284"/>
      </w:pPr>
      <w:r w:rsidRPr="00D1627B">
        <w:t>The picture box’s default image will show “no image” image.</w:t>
      </w:r>
    </w:p>
    <w:p w14:paraId="28915F42" w14:textId="77777777" w:rsidR="00217922" w:rsidRPr="00D1627B" w:rsidRDefault="00217922" w:rsidP="00217922">
      <w:pPr>
        <w:pStyle w:val="ListParagraph"/>
        <w:numPr>
          <w:ilvl w:val="1"/>
          <w:numId w:val="6"/>
        </w:numPr>
        <w:spacing w:line="360" w:lineRule="auto"/>
        <w:ind w:left="851" w:hanging="284"/>
      </w:pPr>
      <w:r w:rsidRPr="00D1627B">
        <w:t>All field</w:t>
      </w:r>
      <w:r>
        <w:t>s</w:t>
      </w:r>
      <w:r w:rsidRPr="00D1627B">
        <w:t xml:space="preserve"> are empty </w:t>
      </w:r>
      <w:r>
        <w:t>and numeric year start in 1900</w:t>
      </w:r>
    </w:p>
    <w:p w14:paraId="6C002D09" w14:textId="77777777" w:rsidR="00217922" w:rsidRPr="00D1627B" w:rsidRDefault="00217922" w:rsidP="00217922">
      <w:pPr>
        <w:pStyle w:val="ListParagraph"/>
        <w:numPr>
          <w:ilvl w:val="0"/>
          <w:numId w:val="6"/>
        </w:numPr>
        <w:spacing w:line="360" w:lineRule="auto"/>
        <w:ind w:left="567" w:hanging="283"/>
      </w:pPr>
      <w:r w:rsidRPr="00D1627B">
        <w:t xml:space="preserve">If the </w:t>
      </w:r>
      <w:r w:rsidRPr="00D1627B">
        <w:rPr>
          <w:b/>
        </w:rPr>
        <w:t>Upload Photo</w:t>
      </w:r>
      <w:r w:rsidRPr="00D1627B">
        <w:t xml:space="preserve"> button is clicked, then: </w:t>
      </w:r>
    </w:p>
    <w:p w14:paraId="5DCC913D" w14:textId="77777777" w:rsidR="00217922" w:rsidRPr="00D1627B" w:rsidRDefault="00217922" w:rsidP="00217922">
      <w:pPr>
        <w:pStyle w:val="ListParagraph"/>
        <w:numPr>
          <w:ilvl w:val="1"/>
          <w:numId w:val="6"/>
        </w:numPr>
        <w:spacing w:line="360" w:lineRule="auto"/>
        <w:ind w:left="851" w:hanging="284"/>
      </w:pPr>
      <w:r w:rsidRPr="00D1627B">
        <w:t xml:space="preserve">Show file dialog to choose the </w:t>
      </w:r>
      <w:r>
        <w:t>picture</w:t>
      </w:r>
      <w:r w:rsidRPr="00D1627B">
        <w:t>.</w:t>
      </w:r>
    </w:p>
    <w:p w14:paraId="0BECC707" w14:textId="77777777" w:rsidR="00217922" w:rsidRPr="00D1627B" w:rsidRDefault="00217922" w:rsidP="00217922">
      <w:pPr>
        <w:pStyle w:val="ListParagraph"/>
        <w:numPr>
          <w:ilvl w:val="1"/>
          <w:numId w:val="6"/>
        </w:numPr>
        <w:spacing w:line="360" w:lineRule="auto"/>
        <w:ind w:left="851" w:hanging="284"/>
      </w:pPr>
      <w:r w:rsidRPr="00D1627B">
        <w:t xml:space="preserve">Validate the </w:t>
      </w:r>
      <w:r w:rsidRPr="00D1627B">
        <w:rPr>
          <w:b/>
        </w:rPr>
        <w:t>image extension</w:t>
      </w:r>
      <w:r w:rsidRPr="00D1627B">
        <w:t xml:space="preserve"> must be “</w:t>
      </w:r>
      <w:r w:rsidRPr="00D1627B">
        <w:rPr>
          <w:b/>
        </w:rPr>
        <w:t>.jpg</w:t>
      </w:r>
      <w:r w:rsidRPr="00D1627B">
        <w:t>”</w:t>
      </w:r>
      <w:r w:rsidRPr="00D1627B">
        <w:rPr>
          <w:b/>
        </w:rPr>
        <w:t xml:space="preserve">, </w:t>
      </w:r>
      <w:r w:rsidRPr="00D1627B">
        <w:t>“</w:t>
      </w:r>
      <w:r w:rsidRPr="00D1627B">
        <w:rPr>
          <w:b/>
        </w:rPr>
        <w:t>.</w:t>
      </w:r>
      <w:proofErr w:type="spellStart"/>
      <w:r w:rsidRPr="00D1627B">
        <w:rPr>
          <w:b/>
        </w:rPr>
        <w:t>png</w:t>
      </w:r>
      <w:proofErr w:type="spellEnd"/>
      <w:r w:rsidRPr="00D1627B">
        <w:t xml:space="preserve">”, </w:t>
      </w:r>
      <w:r>
        <w:t xml:space="preserve">or </w:t>
      </w:r>
      <w:r w:rsidRPr="00D1627B">
        <w:t>“</w:t>
      </w:r>
      <w:r w:rsidRPr="00D1627B">
        <w:rPr>
          <w:b/>
        </w:rPr>
        <w:t>.bmp</w:t>
      </w:r>
      <w:r w:rsidRPr="00D1627B">
        <w:t>”.</w:t>
      </w:r>
    </w:p>
    <w:p w14:paraId="159C004F" w14:textId="77777777" w:rsidR="00217922" w:rsidRPr="00D1627B" w:rsidRDefault="00217922" w:rsidP="00217922">
      <w:pPr>
        <w:pStyle w:val="ListParagraph"/>
        <w:numPr>
          <w:ilvl w:val="1"/>
          <w:numId w:val="6"/>
        </w:numPr>
        <w:spacing w:line="360" w:lineRule="auto"/>
        <w:ind w:left="851" w:hanging="284"/>
      </w:pPr>
      <w:r>
        <w:t>After successfully load the</w:t>
      </w:r>
      <w:r w:rsidRPr="00D1627B">
        <w:t xml:space="preserve"> image, </w:t>
      </w:r>
      <w:r w:rsidRPr="00D1627B">
        <w:rPr>
          <w:b/>
        </w:rPr>
        <w:t>show</w:t>
      </w:r>
      <w:r w:rsidRPr="00D1627B">
        <w:t xml:space="preserve"> </w:t>
      </w:r>
      <w:r>
        <w:t>the</w:t>
      </w:r>
      <w:r w:rsidRPr="00D1627B">
        <w:t xml:space="preserve"> </w:t>
      </w:r>
      <w:r w:rsidRPr="00D1627B">
        <w:rPr>
          <w:b/>
        </w:rPr>
        <w:t>image</w:t>
      </w:r>
      <w:r w:rsidRPr="00D1627B">
        <w:t xml:space="preserve"> in the </w:t>
      </w:r>
      <w:r w:rsidRPr="00D1627B">
        <w:rPr>
          <w:b/>
        </w:rPr>
        <w:t>picture box</w:t>
      </w:r>
      <w:r w:rsidRPr="00D1627B">
        <w:t>.</w:t>
      </w:r>
    </w:p>
    <w:p w14:paraId="1CC482FC" w14:textId="77777777" w:rsidR="00217922" w:rsidRPr="00D1627B" w:rsidRDefault="00217922" w:rsidP="00217922">
      <w:pPr>
        <w:pStyle w:val="ListParagraph"/>
        <w:numPr>
          <w:ilvl w:val="0"/>
          <w:numId w:val="6"/>
        </w:numPr>
        <w:spacing w:line="360" w:lineRule="auto"/>
        <w:ind w:left="567" w:hanging="283"/>
      </w:pPr>
      <w:r w:rsidRPr="00D1627B">
        <w:t xml:space="preserve">If the </w:t>
      </w:r>
      <w:r>
        <w:rPr>
          <w:b/>
        </w:rPr>
        <w:t>Save</w:t>
      </w:r>
      <w:r w:rsidRPr="00D1627B">
        <w:rPr>
          <w:b/>
        </w:rPr>
        <w:t xml:space="preserve"> Photo</w:t>
      </w:r>
      <w:r>
        <w:t xml:space="preserve"> button is clicked then</w:t>
      </w:r>
      <w:r w:rsidRPr="00D1627B">
        <w:t xml:space="preserve">: </w:t>
      </w:r>
    </w:p>
    <w:p w14:paraId="39E1BE6F" w14:textId="77777777" w:rsidR="00217922" w:rsidRPr="00D1627B" w:rsidRDefault="00217922" w:rsidP="00217922">
      <w:pPr>
        <w:pStyle w:val="ListParagraph"/>
        <w:numPr>
          <w:ilvl w:val="1"/>
          <w:numId w:val="6"/>
        </w:numPr>
        <w:spacing w:line="360" w:lineRule="auto"/>
        <w:ind w:left="851" w:hanging="284"/>
      </w:pPr>
      <w:r w:rsidRPr="00D1627B">
        <w:t xml:space="preserve">Validate the </w:t>
      </w:r>
      <w:r>
        <w:t>album</w:t>
      </w:r>
      <w:r w:rsidRPr="00D1627B">
        <w:t xml:space="preserve"> </w:t>
      </w:r>
      <w:r>
        <w:t>cover</w:t>
      </w:r>
      <w:r w:rsidRPr="00D1627B">
        <w:t xml:space="preserve"> must </w:t>
      </w:r>
      <w:r>
        <w:t xml:space="preserve">be uploaded </w:t>
      </w:r>
      <w:r w:rsidRPr="00D1627B">
        <w:t xml:space="preserve">and show message to upload </w:t>
      </w:r>
      <w:r>
        <w:t>album cover</w:t>
      </w:r>
      <w:r w:rsidRPr="00D1627B">
        <w:t xml:space="preserve"> if the user </w:t>
      </w:r>
      <w:proofErr w:type="gramStart"/>
      <w:r w:rsidRPr="00D1627B">
        <w:t>choose</w:t>
      </w:r>
      <w:proofErr w:type="gramEnd"/>
      <w:r w:rsidRPr="00D1627B">
        <w:t xml:space="preserve"> to </w:t>
      </w:r>
      <w:r>
        <w:t>save</w:t>
      </w:r>
      <w:r w:rsidRPr="00D1627B">
        <w:t xml:space="preserve"> before upload it.</w:t>
      </w:r>
    </w:p>
    <w:p w14:paraId="24538DB4" w14:textId="77777777" w:rsidR="00217922" w:rsidRDefault="00217922" w:rsidP="00217922">
      <w:pPr>
        <w:spacing w:line="360" w:lineRule="auto"/>
        <w:jc w:val="center"/>
      </w:pPr>
      <w:r w:rsidRPr="0007785E">
        <w:rPr>
          <w:noProof/>
          <w:lang w:eastAsia="en-US"/>
        </w:rPr>
        <w:drawing>
          <wp:inline distT="0" distB="0" distL="0" distR="0" wp14:anchorId="1D7D1DE9" wp14:editId="63F12A31">
            <wp:extent cx="3000375" cy="1381125"/>
            <wp:effectExtent l="19050" t="0" r="9525" b="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700304" w14:textId="77777777" w:rsidR="00217922" w:rsidRPr="0043757E" w:rsidRDefault="00217922" w:rsidP="00217922">
      <w:pPr>
        <w:spacing w:line="360" w:lineRule="auto"/>
        <w:jc w:val="center"/>
        <w:rPr>
          <w:b/>
        </w:rPr>
      </w:pPr>
      <w:r w:rsidRPr="0043757E">
        <w:rPr>
          <w:b/>
        </w:rPr>
        <w:t>Error dialog to upload album cover</w:t>
      </w:r>
    </w:p>
    <w:p w14:paraId="48307503" w14:textId="77777777" w:rsidR="00217922" w:rsidRPr="00217922" w:rsidRDefault="00217922" w:rsidP="00217922">
      <w:pPr>
        <w:spacing w:line="360" w:lineRule="auto"/>
        <w:jc w:val="center"/>
        <w:rPr>
          <w:b/>
          <w:highlight w:val="lightGray"/>
        </w:rPr>
      </w:pPr>
    </w:p>
    <w:p w14:paraId="0605D5A6" w14:textId="77777777" w:rsidR="00217922" w:rsidRPr="00217922" w:rsidRDefault="00217922" w:rsidP="00217922">
      <w:pPr>
        <w:spacing w:line="360" w:lineRule="auto"/>
        <w:jc w:val="center"/>
        <w:rPr>
          <w:b/>
          <w:highlight w:val="lightGray"/>
        </w:rPr>
      </w:pPr>
      <w:r w:rsidRPr="0043757E">
        <w:rPr>
          <w:b/>
          <w:noProof/>
          <w:lang w:eastAsia="en-US"/>
        </w:rPr>
        <w:lastRenderedPageBreak/>
        <w:drawing>
          <wp:inline distT="0" distB="0" distL="0" distR="0" wp14:anchorId="35EC7CA2" wp14:editId="4C761CBB">
            <wp:extent cx="2247900" cy="13811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E207D0" w14:textId="77777777" w:rsidR="00217922" w:rsidRPr="0043757E" w:rsidRDefault="00217922" w:rsidP="00217922">
      <w:pPr>
        <w:spacing w:line="360" w:lineRule="auto"/>
        <w:jc w:val="center"/>
        <w:rPr>
          <w:b/>
        </w:rPr>
      </w:pPr>
      <w:r w:rsidRPr="0043757E">
        <w:rPr>
          <w:b/>
        </w:rPr>
        <w:t>Error dialog to fill the album’s name</w:t>
      </w:r>
    </w:p>
    <w:p w14:paraId="02528D7C" w14:textId="77777777" w:rsidR="00217922" w:rsidRPr="00217922" w:rsidRDefault="00217922" w:rsidP="00217922">
      <w:pPr>
        <w:spacing w:line="360" w:lineRule="auto"/>
        <w:jc w:val="center"/>
        <w:rPr>
          <w:b/>
          <w:highlight w:val="lightGray"/>
        </w:rPr>
      </w:pPr>
    </w:p>
    <w:p w14:paraId="340A7622" w14:textId="77777777" w:rsidR="00217922" w:rsidRPr="00217922" w:rsidRDefault="00217922" w:rsidP="00217922">
      <w:pPr>
        <w:spacing w:line="360" w:lineRule="auto"/>
        <w:jc w:val="center"/>
        <w:rPr>
          <w:b/>
          <w:highlight w:val="lightGray"/>
        </w:rPr>
      </w:pPr>
      <w:r w:rsidRPr="0043757E">
        <w:rPr>
          <w:b/>
          <w:noProof/>
          <w:lang w:eastAsia="en-US"/>
        </w:rPr>
        <w:drawing>
          <wp:inline distT="0" distB="0" distL="0" distR="0" wp14:anchorId="6A390F84" wp14:editId="2A153623">
            <wp:extent cx="2228850" cy="13811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62D704" w14:textId="77777777" w:rsidR="00217922" w:rsidRPr="0043757E" w:rsidRDefault="00217922" w:rsidP="00217922">
      <w:pPr>
        <w:spacing w:line="360" w:lineRule="auto"/>
        <w:jc w:val="center"/>
        <w:rPr>
          <w:b/>
        </w:rPr>
      </w:pPr>
      <w:r w:rsidRPr="0043757E">
        <w:rPr>
          <w:b/>
        </w:rPr>
        <w:t>Error dialog to fill the album’s artist</w:t>
      </w:r>
    </w:p>
    <w:p w14:paraId="3ADF64B5" w14:textId="77777777" w:rsidR="00217922" w:rsidRDefault="00217922" w:rsidP="00217922">
      <w:pPr>
        <w:spacing w:line="360" w:lineRule="auto"/>
        <w:jc w:val="center"/>
        <w:rPr>
          <w:b/>
          <w:highlight w:val="lightGray"/>
        </w:rPr>
      </w:pPr>
    </w:p>
    <w:p w14:paraId="5052A661" w14:textId="77777777" w:rsidR="0035000F" w:rsidRDefault="0035000F" w:rsidP="00217922">
      <w:pPr>
        <w:spacing w:line="360" w:lineRule="auto"/>
        <w:jc w:val="center"/>
        <w:rPr>
          <w:b/>
          <w:highlight w:val="lightGray"/>
        </w:rPr>
      </w:pPr>
    </w:p>
    <w:p w14:paraId="0DC5B7D3" w14:textId="77777777" w:rsidR="0035000F" w:rsidRDefault="0035000F" w:rsidP="00217922">
      <w:pPr>
        <w:spacing w:line="360" w:lineRule="auto"/>
        <w:jc w:val="center"/>
        <w:rPr>
          <w:b/>
          <w:highlight w:val="lightGray"/>
        </w:rPr>
      </w:pPr>
    </w:p>
    <w:p w14:paraId="7529D24C" w14:textId="77777777" w:rsidR="0035000F" w:rsidRDefault="0035000F" w:rsidP="00217922">
      <w:pPr>
        <w:spacing w:line="360" w:lineRule="auto"/>
        <w:jc w:val="center"/>
        <w:rPr>
          <w:b/>
          <w:highlight w:val="lightGray"/>
        </w:rPr>
      </w:pPr>
    </w:p>
    <w:p w14:paraId="607593BC" w14:textId="77777777" w:rsidR="0035000F" w:rsidRDefault="0035000F" w:rsidP="00217922">
      <w:pPr>
        <w:spacing w:line="360" w:lineRule="auto"/>
        <w:jc w:val="center"/>
        <w:rPr>
          <w:b/>
          <w:highlight w:val="lightGray"/>
        </w:rPr>
      </w:pPr>
    </w:p>
    <w:p w14:paraId="19B18351" w14:textId="77777777" w:rsidR="0035000F" w:rsidRDefault="0035000F" w:rsidP="00217922">
      <w:pPr>
        <w:spacing w:line="360" w:lineRule="auto"/>
        <w:jc w:val="center"/>
        <w:rPr>
          <w:b/>
          <w:highlight w:val="lightGray"/>
        </w:rPr>
      </w:pPr>
    </w:p>
    <w:p w14:paraId="4A07831B" w14:textId="77777777" w:rsidR="0035000F" w:rsidRDefault="0035000F" w:rsidP="00217922">
      <w:pPr>
        <w:spacing w:line="360" w:lineRule="auto"/>
        <w:jc w:val="center"/>
        <w:rPr>
          <w:b/>
          <w:highlight w:val="lightGray"/>
        </w:rPr>
      </w:pPr>
    </w:p>
    <w:p w14:paraId="1D3D83FE" w14:textId="77777777" w:rsidR="0035000F" w:rsidRDefault="0035000F" w:rsidP="00217922">
      <w:pPr>
        <w:spacing w:line="360" w:lineRule="auto"/>
        <w:jc w:val="center"/>
        <w:rPr>
          <w:b/>
          <w:highlight w:val="lightGray"/>
        </w:rPr>
      </w:pPr>
    </w:p>
    <w:p w14:paraId="5BFD714D" w14:textId="77777777" w:rsidR="0035000F" w:rsidRDefault="0035000F" w:rsidP="00217922">
      <w:pPr>
        <w:spacing w:line="360" w:lineRule="auto"/>
        <w:jc w:val="center"/>
        <w:rPr>
          <w:b/>
          <w:highlight w:val="lightGray"/>
        </w:rPr>
      </w:pPr>
    </w:p>
    <w:p w14:paraId="24F0827F" w14:textId="77777777" w:rsidR="0035000F" w:rsidRDefault="0035000F" w:rsidP="00217922">
      <w:pPr>
        <w:spacing w:line="360" w:lineRule="auto"/>
        <w:jc w:val="center"/>
        <w:rPr>
          <w:b/>
          <w:highlight w:val="lightGray"/>
        </w:rPr>
      </w:pPr>
    </w:p>
    <w:p w14:paraId="39CB0EB7" w14:textId="77777777" w:rsidR="0035000F" w:rsidRDefault="0035000F" w:rsidP="00217922">
      <w:pPr>
        <w:spacing w:line="360" w:lineRule="auto"/>
        <w:jc w:val="center"/>
        <w:rPr>
          <w:b/>
          <w:highlight w:val="lightGray"/>
        </w:rPr>
      </w:pPr>
    </w:p>
    <w:p w14:paraId="3E004E62" w14:textId="77777777" w:rsidR="0035000F" w:rsidRDefault="0035000F" w:rsidP="00217922">
      <w:pPr>
        <w:spacing w:line="360" w:lineRule="auto"/>
        <w:jc w:val="center"/>
        <w:rPr>
          <w:b/>
          <w:highlight w:val="lightGray"/>
        </w:rPr>
      </w:pPr>
    </w:p>
    <w:p w14:paraId="2CCBDF84" w14:textId="77777777" w:rsidR="0035000F" w:rsidRDefault="0035000F" w:rsidP="00217922">
      <w:pPr>
        <w:spacing w:line="360" w:lineRule="auto"/>
        <w:jc w:val="center"/>
        <w:rPr>
          <w:b/>
          <w:highlight w:val="lightGray"/>
        </w:rPr>
      </w:pPr>
    </w:p>
    <w:p w14:paraId="244AA398" w14:textId="77777777" w:rsidR="0035000F" w:rsidRDefault="0035000F" w:rsidP="00217922">
      <w:pPr>
        <w:spacing w:line="360" w:lineRule="auto"/>
        <w:jc w:val="center"/>
        <w:rPr>
          <w:b/>
          <w:highlight w:val="lightGray"/>
        </w:rPr>
      </w:pPr>
    </w:p>
    <w:p w14:paraId="5E72D37C" w14:textId="77777777" w:rsidR="0035000F" w:rsidRDefault="0035000F" w:rsidP="00217922">
      <w:pPr>
        <w:spacing w:line="360" w:lineRule="auto"/>
        <w:jc w:val="center"/>
        <w:rPr>
          <w:b/>
          <w:highlight w:val="lightGray"/>
        </w:rPr>
      </w:pPr>
    </w:p>
    <w:p w14:paraId="76283102" w14:textId="77777777" w:rsidR="0035000F" w:rsidRPr="00217922" w:rsidRDefault="0035000F" w:rsidP="00217922">
      <w:pPr>
        <w:spacing w:line="360" w:lineRule="auto"/>
        <w:jc w:val="center"/>
        <w:rPr>
          <w:b/>
          <w:highlight w:val="lightGray"/>
        </w:rPr>
      </w:pPr>
    </w:p>
    <w:p w14:paraId="27274CB2" w14:textId="4F5261F0" w:rsidR="00217922" w:rsidRPr="00EE1B27" w:rsidRDefault="00217922" w:rsidP="00EE1B27">
      <w:pPr>
        <w:pStyle w:val="ListParagraph"/>
        <w:numPr>
          <w:ilvl w:val="0"/>
          <w:numId w:val="4"/>
        </w:numPr>
        <w:spacing w:after="200" w:line="276" w:lineRule="auto"/>
        <w:rPr>
          <w:b/>
        </w:rPr>
      </w:pPr>
      <w:r w:rsidRPr="00EE1B27">
        <w:rPr>
          <w:b/>
        </w:rPr>
        <w:lastRenderedPageBreak/>
        <w:t>Train Data</w:t>
      </w:r>
    </w:p>
    <w:p w14:paraId="29B61372" w14:textId="77777777" w:rsidR="00217922" w:rsidRDefault="00217922" w:rsidP="00217922">
      <w:pPr>
        <w:pStyle w:val="ListParagraph"/>
        <w:spacing w:line="360" w:lineRule="auto"/>
        <w:ind w:left="0"/>
        <w:jc w:val="center"/>
        <w:rPr>
          <w:b/>
        </w:rPr>
      </w:pPr>
      <w:r w:rsidRPr="00955061">
        <w:rPr>
          <w:b/>
          <w:noProof/>
          <w:lang w:eastAsia="en-US"/>
        </w:rPr>
        <w:drawing>
          <wp:inline distT="0" distB="0" distL="0" distR="0" wp14:anchorId="0ACAA7DF" wp14:editId="1B96D09C">
            <wp:extent cx="2876550" cy="4105275"/>
            <wp:effectExtent l="19050" t="0" r="0" b="0"/>
            <wp:docPr id="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14BA88" w14:textId="77777777" w:rsidR="00217922" w:rsidRDefault="00217922" w:rsidP="00217922">
      <w:pPr>
        <w:pStyle w:val="ListParagraph"/>
        <w:spacing w:line="360" w:lineRule="auto"/>
        <w:ind w:left="0"/>
        <w:jc w:val="center"/>
        <w:rPr>
          <w:b/>
        </w:rPr>
      </w:pPr>
      <w:r>
        <w:rPr>
          <w:b/>
        </w:rPr>
        <w:t>Show all data before train them</w:t>
      </w:r>
    </w:p>
    <w:p w14:paraId="3B44BD23" w14:textId="77777777" w:rsidR="00217922" w:rsidRDefault="00217922" w:rsidP="00217922">
      <w:pPr>
        <w:pStyle w:val="ListParagraph"/>
        <w:spacing w:line="360" w:lineRule="auto"/>
        <w:ind w:left="284"/>
        <w:rPr>
          <w:b/>
        </w:rPr>
      </w:pPr>
    </w:p>
    <w:p w14:paraId="5718B75D" w14:textId="77777777" w:rsidR="00217922" w:rsidRDefault="00217922" w:rsidP="00217922">
      <w:pPr>
        <w:pStyle w:val="ListParagraph"/>
        <w:spacing w:line="360" w:lineRule="auto"/>
        <w:ind w:left="284"/>
        <w:rPr>
          <w:b/>
        </w:rPr>
      </w:pPr>
    </w:p>
    <w:p w14:paraId="6A3F47D8" w14:textId="795CC0C5" w:rsidR="00217922" w:rsidRDefault="00EE1B27" w:rsidP="00217922">
      <w:pPr>
        <w:pStyle w:val="ListParagraph"/>
        <w:spacing w:line="360" w:lineRule="auto"/>
        <w:ind w:left="284"/>
        <w:rPr>
          <w:b/>
        </w:rPr>
      </w:pPr>
      <w:r>
        <w:rPr>
          <w:b/>
        </w:rPr>
        <w:t>Components:</w:t>
      </w:r>
    </w:p>
    <w:p w14:paraId="18B41A3D" w14:textId="77777777" w:rsidR="00217922" w:rsidRDefault="00217922" w:rsidP="00217922">
      <w:pPr>
        <w:pStyle w:val="ListParagraph"/>
        <w:numPr>
          <w:ilvl w:val="1"/>
          <w:numId w:val="4"/>
        </w:numPr>
        <w:spacing w:line="360" w:lineRule="auto"/>
        <w:ind w:left="720"/>
        <w:rPr>
          <w:b/>
        </w:rPr>
      </w:pPr>
      <w:r>
        <w:rPr>
          <w:b/>
        </w:rPr>
        <w:t xml:space="preserve">Picture </w:t>
      </w:r>
      <w:proofErr w:type="gramStart"/>
      <w:r>
        <w:rPr>
          <w:b/>
        </w:rPr>
        <w:t xml:space="preserve">Box </w:t>
      </w:r>
      <w:r>
        <w:t>:</w:t>
      </w:r>
      <w:proofErr w:type="gramEnd"/>
      <w:r>
        <w:t xml:space="preserve"> Album Cover, Bluejack Music Logo</w:t>
      </w:r>
    </w:p>
    <w:p w14:paraId="505F57CC" w14:textId="77777777" w:rsidR="00217922" w:rsidRPr="002F4159" w:rsidRDefault="00217922" w:rsidP="00217922">
      <w:pPr>
        <w:pStyle w:val="ListParagraph"/>
        <w:numPr>
          <w:ilvl w:val="1"/>
          <w:numId w:val="4"/>
        </w:numPr>
        <w:spacing w:line="360" w:lineRule="auto"/>
        <w:ind w:left="720"/>
        <w:rPr>
          <w:b/>
        </w:rPr>
      </w:pPr>
      <w:proofErr w:type="gramStart"/>
      <w:r>
        <w:rPr>
          <w:b/>
        </w:rPr>
        <w:t xml:space="preserve">Label </w:t>
      </w:r>
      <w:r>
        <w:t>:</w:t>
      </w:r>
      <w:proofErr w:type="gramEnd"/>
      <w:r>
        <w:t xml:space="preserve"> Album name, Title</w:t>
      </w:r>
    </w:p>
    <w:p w14:paraId="74B80B71" w14:textId="77777777" w:rsidR="00217922" w:rsidRDefault="00217922" w:rsidP="00217922">
      <w:pPr>
        <w:pStyle w:val="ListParagraph"/>
        <w:numPr>
          <w:ilvl w:val="1"/>
          <w:numId w:val="4"/>
        </w:numPr>
        <w:spacing w:line="360" w:lineRule="auto"/>
        <w:ind w:left="720"/>
      </w:pPr>
      <w:r w:rsidRPr="00D1627B">
        <w:rPr>
          <w:b/>
        </w:rPr>
        <w:t>Button</w:t>
      </w:r>
      <w:r w:rsidRPr="00D1627B">
        <w:t xml:space="preserve">: </w:t>
      </w:r>
      <w:r>
        <w:t>Save Button,</w:t>
      </w:r>
      <w:r w:rsidRPr="00D3373E">
        <w:t xml:space="preserve"> </w:t>
      </w:r>
      <w:r>
        <w:t xml:space="preserve">Menu </w:t>
      </w:r>
      <w:proofErr w:type="spellStart"/>
      <w:proofErr w:type="gramStart"/>
      <w:r>
        <w:t>Button,Back</w:t>
      </w:r>
      <w:proofErr w:type="spellEnd"/>
      <w:proofErr w:type="gramEnd"/>
      <w:r>
        <w:t xml:space="preserve"> Button, Home Button, Option Button</w:t>
      </w:r>
    </w:p>
    <w:p w14:paraId="539BE230" w14:textId="77777777" w:rsidR="00217922" w:rsidRPr="00955061" w:rsidRDefault="00217922" w:rsidP="00217922">
      <w:pPr>
        <w:pStyle w:val="ListParagraph"/>
        <w:numPr>
          <w:ilvl w:val="1"/>
          <w:numId w:val="4"/>
        </w:numPr>
        <w:spacing w:line="360" w:lineRule="auto"/>
        <w:ind w:left="720"/>
        <w:rPr>
          <w:b/>
        </w:rPr>
      </w:pPr>
      <w:proofErr w:type="gramStart"/>
      <w:r>
        <w:rPr>
          <w:b/>
        </w:rPr>
        <w:t xml:space="preserve">Panel </w:t>
      </w:r>
      <w:r w:rsidRPr="00BD22D0">
        <w:t>:</w:t>
      </w:r>
      <w:proofErr w:type="gramEnd"/>
      <w:r>
        <w:t xml:space="preserve"> Battery, </w:t>
      </w:r>
      <w:r w:rsidRPr="00D1627B">
        <w:t xml:space="preserve"> </w:t>
      </w:r>
      <w:r>
        <w:t>Main Screen</w:t>
      </w:r>
    </w:p>
    <w:p w14:paraId="1E413A42" w14:textId="77777777" w:rsidR="00217922" w:rsidRDefault="00217922" w:rsidP="00217922">
      <w:pPr>
        <w:spacing w:line="360" w:lineRule="auto"/>
        <w:ind w:left="360"/>
        <w:rPr>
          <w:b/>
        </w:rPr>
      </w:pPr>
      <w:r w:rsidRPr="00D1627B">
        <w:rPr>
          <w:b/>
        </w:rPr>
        <w:t>Description</w:t>
      </w:r>
      <w:r>
        <w:rPr>
          <w:b/>
        </w:rPr>
        <w:t>:</w:t>
      </w:r>
    </w:p>
    <w:p w14:paraId="4764C241" w14:textId="77777777" w:rsidR="00217922" w:rsidRPr="00955061" w:rsidRDefault="00217922" w:rsidP="00217922">
      <w:pPr>
        <w:pStyle w:val="ListParagraph"/>
        <w:numPr>
          <w:ilvl w:val="0"/>
          <w:numId w:val="12"/>
        </w:numPr>
        <w:spacing w:line="360" w:lineRule="auto"/>
        <w:ind w:left="720"/>
        <w:rPr>
          <w:b/>
        </w:rPr>
      </w:pPr>
      <w:r>
        <w:t>Initial State</w:t>
      </w:r>
    </w:p>
    <w:p w14:paraId="7F7D0E01" w14:textId="77777777" w:rsidR="00217922" w:rsidRPr="00955061" w:rsidRDefault="00217922" w:rsidP="00217922">
      <w:pPr>
        <w:pStyle w:val="ListParagraph"/>
        <w:numPr>
          <w:ilvl w:val="1"/>
          <w:numId w:val="12"/>
        </w:numPr>
        <w:spacing w:line="360" w:lineRule="auto"/>
        <w:ind w:left="1080"/>
        <w:rPr>
          <w:b/>
        </w:rPr>
      </w:pPr>
      <w:r>
        <w:t>If there are no data to be trained, then show label with “</w:t>
      </w:r>
      <w:r w:rsidRPr="00955061">
        <w:rPr>
          <w:b/>
        </w:rPr>
        <w:t>No data to be trained</w:t>
      </w:r>
      <w:r>
        <w:t>” text.</w:t>
      </w:r>
    </w:p>
    <w:p w14:paraId="7B8F26C2" w14:textId="77777777" w:rsidR="00217922" w:rsidRPr="00524CCC" w:rsidRDefault="00217922" w:rsidP="00217922">
      <w:pPr>
        <w:pStyle w:val="ListParagraph"/>
        <w:numPr>
          <w:ilvl w:val="1"/>
          <w:numId w:val="12"/>
        </w:numPr>
        <w:spacing w:line="360" w:lineRule="auto"/>
        <w:ind w:left="1080"/>
        <w:rPr>
          <w:b/>
        </w:rPr>
      </w:pPr>
      <w:r>
        <w:t>Otherwise, show all album cover and their title.</w:t>
      </w:r>
    </w:p>
    <w:p w14:paraId="3DCEDDFB" w14:textId="77777777" w:rsidR="00217922" w:rsidRPr="00955061" w:rsidRDefault="00217922" w:rsidP="00217922">
      <w:pPr>
        <w:pStyle w:val="ListParagraph"/>
        <w:numPr>
          <w:ilvl w:val="1"/>
          <w:numId w:val="12"/>
        </w:numPr>
        <w:spacing w:line="360" w:lineRule="auto"/>
        <w:ind w:left="1080"/>
        <w:rPr>
          <w:b/>
        </w:rPr>
      </w:pPr>
      <w:r>
        <w:lastRenderedPageBreak/>
        <w:t xml:space="preserve">If the user </w:t>
      </w:r>
      <w:proofErr w:type="gramStart"/>
      <w:r>
        <w:t>click</w:t>
      </w:r>
      <w:proofErr w:type="gramEnd"/>
      <w:r>
        <w:t xml:space="preserve"> the train button, then the application will train the neural from the first data inserted to the last data.</w:t>
      </w:r>
    </w:p>
    <w:p w14:paraId="4426C99D" w14:textId="77777777" w:rsidR="00217922" w:rsidRDefault="00217922" w:rsidP="00217922">
      <w:pPr>
        <w:pStyle w:val="ListParagraph"/>
        <w:spacing w:line="360" w:lineRule="auto"/>
        <w:ind w:left="0"/>
        <w:jc w:val="center"/>
        <w:rPr>
          <w:b/>
        </w:rPr>
      </w:pPr>
      <w:r w:rsidRPr="00955061">
        <w:rPr>
          <w:noProof/>
          <w:lang w:eastAsia="en-US"/>
        </w:rPr>
        <w:drawing>
          <wp:inline distT="0" distB="0" distL="0" distR="0" wp14:anchorId="03CDA5CD" wp14:editId="035E54A3">
            <wp:extent cx="2876550" cy="410527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11674D" w14:textId="77777777" w:rsidR="00217922" w:rsidRDefault="00217922" w:rsidP="00217922">
      <w:pPr>
        <w:pStyle w:val="ListParagraph"/>
        <w:spacing w:line="360" w:lineRule="auto"/>
        <w:ind w:left="0"/>
        <w:jc w:val="center"/>
        <w:rPr>
          <w:b/>
        </w:rPr>
      </w:pPr>
      <w:r>
        <w:rPr>
          <w:b/>
        </w:rPr>
        <w:t>No data to be trained screen</w:t>
      </w:r>
    </w:p>
    <w:p w14:paraId="79B4B196" w14:textId="77777777" w:rsidR="00217922" w:rsidRPr="00955061" w:rsidRDefault="00217922" w:rsidP="00217922">
      <w:pPr>
        <w:pStyle w:val="ListParagraph"/>
        <w:spacing w:line="360" w:lineRule="auto"/>
        <w:ind w:left="0"/>
        <w:jc w:val="center"/>
        <w:rPr>
          <w:b/>
        </w:rPr>
      </w:pPr>
    </w:p>
    <w:p w14:paraId="240DC5AC" w14:textId="77777777" w:rsidR="00217922" w:rsidRPr="00C62FCF" w:rsidRDefault="00217922" w:rsidP="00217922">
      <w:pPr>
        <w:spacing w:line="360" w:lineRule="auto"/>
        <w:jc w:val="center"/>
      </w:pPr>
      <w:r w:rsidRPr="00A679A3">
        <w:rPr>
          <w:noProof/>
          <w:lang w:eastAsia="en-US"/>
        </w:rPr>
        <w:drawing>
          <wp:inline distT="0" distB="0" distL="0" distR="0" wp14:anchorId="54E1964E" wp14:editId="6D5004CD">
            <wp:extent cx="2105025" cy="138112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652CD4" w14:textId="77777777" w:rsidR="00217922" w:rsidRPr="001B2F73" w:rsidRDefault="00217922" w:rsidP="00217922">
      <w:pPr>
        <w:spacing w:line="360" w:lineRule="auto"/>
        <w:jc w:val="center"/>
        <w:rPr>
          <w:b/>
        </w:rPr>
      </w:pPr>
      <w:r w:rsidRPr="001B2F73">
        <w:rPr>
          <w:b/>
        </w:rPr>
        <w:t>Successfully train the data</w:t>
      </w:r>
    </w:p>
    <w:p w14:paraId="27759696" w14:textId="77777777" w:rsidR="00217922" w:rsidRDefault="00217922" w:rsidP="00217922">
      <w:pPr>
        <w:spacing w:after="200" w:line="360" w:lineRule="auto"/>
      </w:pPr>
    </w:p>
    <w:p w14:paraId="26F77E52" w14:textId="77777777" w:rsidR="00217922" w:rsidRDefault="00217922" w:rsidP="00217922">
      <w:pPr>
        <w:spacing w:after="200" w:line="360" w:lineRule="auto"/>
        <w:rPr>
          <w:noProof/>
          <w:lang w:eastAsia="en-US"/>
        </w:rPr>
      </w:pPr>
    </w:p>
    <w:p w14:paraId="7EED0851" w14:textId="77777777" w:rsidR="0035000F" w:rsidRPr="00C62FCF" w:rsidRDefault="0035000F" w:rsidP="00217922">
      <w:pPr>
        <w:spacing w:after="200" w:line="360" w:lineRule="auto"/>
        <w:rPr>
          <w:noProof/>
          <w:lang w:eastAsia="en-US"/>
        </w:rPr>
      </w:pPr>
    </w:p>
    <w:p w14:paraId="7FB5E474" w14:textId="17F9EB06" w:rsidR="00217922" w:rsidRPr="00EE1B27" w:rsidRDefault="00217922" w:rsidP="00EE1B27">
      <w:pPr>
        <w:pStyle w:val="ListParagraph"/>
        <w:numPr>
          <w:ilvl w:val="0"/>
          <w:numId w:val="13"/>
        </w:numPr>
        <w:spacing w:line="360" w:lineRule="auto"/>
        <w:rPr>
          <w:b/>
        </w:rPr>
      </w:pPr>
      <w:r w:rsidRPr="00EE1B27">
        <w:rPr>
          <w:b/>
        </w:rPr>
        <w:lastRenderedPageBreak/>
        <w:t>Recognize Data</w:t>
      </w:r>
    </w:p>
    <w:p w14:paraId="000A4016" w14:textId="77777777" w:rsidR="00217922" w:rsidRDefault="00217922" w:rsidP="00217922">
      <w:pPr>
        <w:spacing w:line="360" w:lineRule="auto"/>
        <w:jc w:val="center"/>
      </w:pPr>
      <w:r w:rsidRPr="00E055CB">
        <w:rPr>
          <w:noProof/>
          <w:lang w:eastAsia="en-US"/>
        </w:rPr>
        <w:drawing>
          <wp:inline distT="0" distB="0" distL="0" distR="0" wp14:anchorId="31D51DD7" wp14:editId="57E69433">
            <wp:extent cx="2876550" cy="41052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494EE8" w14:textId="77777777" w:rsidR="00217922" w:rsidRPr="001B2F73" w:rsidRDefault="00217922" w:rsidP="00217922">
      <w:pPr>
        <w:pStyle w:val="ListParagraph"/>
        <w:spacing w:line="360" w:lineRule="auto"/>
        <w:ind w:left="0"/>
        <w:jc w:val="center"/>
        <w:rPr>
          <w:b/>
        </w:rPr>
      </w:pPr>
      <w:r w:rsidRPr="001B2F73">
        <w:rPr>
          <w:b/>
        </w:rPr>
        <w:t xml:space="preserve">Recognize Data of </w:t>
      </w:r>
      <w:r>
        <w:rPr>
          <w:b/>
        </w:rPr>
        <w:t>Album</w:t>
      </w:r>
    </w:p>
    <w:p w14:paraId="2B64D5A1" w14:textId="77777777" w:rsidR="00217922" w:rsidRPr="00C62FCF" w:rsidRDefault="00217922" w:rsidP="00217922">
      <w:pPr>
        <w:spacing w:line="360" w:lineRule="auto"/>
      </w:pPr>
    </w:p>
    <w:p w14:paraId="56643D35" w14:textId="77777777" w:rsidR="00217922" w:rsidRPr="001B2F73" w:rsidRDefault="00217922" w:rsidP="00217922">
      <w:pPr>
        <w:spacing w:line="360" w:lineRule="auto"/>
        <w:ind w:firstLine="284"/>
        <w:rPr>
          <w:b/>
        </w:rPr>
      </w:pPr>
      <w:r w:rsidRPr="001B2F73">
        <w:rPr>
          <w:b/>
        </w:rPr>
        <w:t xml:space="preserve">Components: </w:t>
      </w:r>
    </w:p>
    <w:p w14:paraId="5E8CEB2D" w14:textId="77777777" w:rsidR="00217922" w:rsidRDefault="00217922" w:rsidP="00217922">
      <w:pPr>
        <w:pStyle w:val="ListParagraph"/>
        <w:numPr>
          <w:ilvl w:val="0"/>
          <w:numId w:val="7"/>
        </w:numPr>
        <w:spacing w:line="360" w:lineRule="auto"/>
        <w:ind w:left="567" w:hanging="283"/>
      </w:pPr>
      <w:r w:rsidRPr="00FE085A">
        <w:rPr>
          <w:b/>
        </w:rPr>
        <w:t>Label</w:t>
      </w:r>
      <w:r w:rsidRPr="00C62FCF">
        <w:t xml:space="preserve">: </w:t>
      </w:r>
      <w:r>
        <w:t>Name, Artist, Year</w:t>
      </w:r>
    </w:p>
    <w:p w14:paraId="5F26FDC7" w14:textId="77777777" w:rsidR="00217922" w:rsidRPr="006230A1" w:rsidRDefault="00217922" w:rsidP="00217922">
      <w:pPr>
        <w:pStyle w:val="ListParagraph"/>
        <w:numPr>
          <w:ilvl w:val="0"/>
          <w:numId w:val="7"/>
        </w:numPr>
        <w:spacing w:line="360" w:lineRule="auto"/>
        <w:ind w:left="567" w:hanging="283"/>
        <w:rPr>
          <w:b/>
        </w:rPr>
      </w:pPr>
      <w:r w:rsidRPr="001B2F73">
        <w:rPr>
          <w:b/>
        </w:rPr>
        <w:t>Picture Box</w:t>
      </w:r>
      <w:r w:rsidRPr="001B2F73">
        <w:t>: Bluejack</w:t>
      </w:r>
      <w:r>
        <w:t xml:space="preserve"> Music</w:t>
      </w:r>
      <w:r w:rsidRPr="001B2F73">
        <w:t xml:space="preserve"> Logo, </w:t>
      </w:r>
      <w:r>
        <w:t>Icon, Browse Image</w:t>
      </w:r>
    </w:p>
    <w:p w14:paraId="75E2B2BA" w14:textId="77777777" w:rsidR="00217922" w:rsidRPr="001B2F73" w:rsidRDefault="00217922" w:rsidP="00217922">
      <w:pPr>
        <w:pStyle w:val="ListParagraph"/>
        <w:numPr>
          <w:ilvl w:val="0"/>
          <w:numId w:val="7"/>
        </w:numPr>
        <w:spacing w:line="360" w:lineRule="auto"/>
        <w:ind w:left="567" w:hanging="283"/>
        <w:rPr>
          <w:b/>
        </w:rPr>
      </w:pPr>
      <w:proofErr w:type="gramStart"/>
      <w:r>
        <w:rPr>
          <w:b/>
        </w:rPr>
        <w:t xml:space="preserve">Panel </w:t>
      </w:r>
      <w:r>
        <w:t>:</w:t>
      </w:r>
      <w:proofErr w:type="gramEnd"/>
      <w:r>
        <w:t xml:space="preserve"> Main screen, Battery Level</w:t>
      </w:r>
    </w:p>
    <w:p w14:paraId="14EF77F1" w14:textId="77777777" w:rsidR="00217922" w:rsidRPr="001B2F73" w:rsidRDefault="00217922" w:rsidP="00217922">
      <w:pPr>
        <w:pStyle w:val="ListParagraph"/>
        <w:numPr>
          <w:ilvl w:val="0"/>
          <w:numId w:val="7"/>
        </w:numPr>
        <w:spacing w:line="360" w:lineRule="auto"/>
        <w:ind w:left="567" w:hanging="283"/>
      </w:pPr>
      <w:r w:rsidRPr="001B2F73">
        <w:rPr>
          <w:b/>
        </w:rPr>
        <w:t>Open File Dialog</w:t>
      </w:r>
      <w:r w:rsidRPr="001B2F73">
        <w:t>: Upload Photo</w:t>
      </w:r>
    </w:p>
    <w:p w14:paraId="41D92175" w14:textId="77777777" w:rsidR="00217922" w:rsidRPr="001B2F73" w:rsidRDefault="00217922" w:rsidP="00217922">
      <w:pPr>
        <w:spacing w:line="360" w:lineRule="auto"/>
        <w:ind w:firstLine="284"/>
        <w:rPr>
          <w:b/>
        </w:rPr>
      </w:pPr>
      <w:r w:rsidRPr="001B2F73">
        <w:rPr>
          <w:b/>
        </w:rPr>
        <w:t>Descriptions:</w:t>
      </w:r>
    </w:p>
    <w:p w14:paraId="41E5553A" w14:textId="77777777" w:rsidR="00217922" w:rsidRPr="001B2F73" w:rsidRDefault="00217922" w:rsidP="00217922">
      <w:pPr>
        <w:pStyle w:val="ListParagraph"/>
        <w:numPr>
          <w:ilvl w:val="0"/>
          <w:numId w:val="8"/>
        </w:numPr>
        <w:spacing w:line="360" w:lineRule="auto"/>
        <w:ind w:left="567" w:hanging="283"/>
      </w:pPr>
      <w:r w:rsidRPr="001B2F73">
        <w:t>Initial State:</w:t>
      </w:r>
    </w:p>
    <w:p w14:paraId="1603761A" w14:textId="77777777" w:rsidR="00217922" w:rsidRPr="001B2F73" w:rsidRDefault="00217922" w:rsidP="00217922">
      <w:pPr>
        <w:pStyle w:val="ListParagraph"/>
        <w:numPr>
          <w:ilvl w:val="1"/>
          <w:numId w:val="8"/>
        </w:numPr>
        <w:spacing w:line="360" w:lineRule="auto"/>
        <w:ind w:left="851" w:hanging="284"/>
      </w:pPr>
      <w:r w:rsidRPr="001B2F73">
        <w:t xml:space="preserve">Value of name, </w:t>
      </w:r>
      <w:r>
        <w:t>artist</w:t>
      </w:r>
      <w:r w:rsidRPr="001B2F73">
        <w:t xml:space="preserve">, </w:t>
      </w:r>
      <w:r>
        <w:t>and year</w:t>
      </w:r>
      <w:r w:rsidRPr="001B2F73">
        <w:t xml:space="preserve"> are empty</w:t>
      </w:r>
      <w:r>
        <w:t>.</w:t>
      </w:r>
    </w:p>
    <w:p w14:paraId="1DD689BB" w14:textId="77777777" w:rsidR="00217922" w:rsidRPr="001B2F73" w:rsidRDefault="00217922" w:rsidP="00217922">
      <w:pPr>
        <w:pStyle w:val="ListParagraph"/>
        <w:numPr>
          <w:ilvl w:val="1"/>
          <w:numId w:val="8"/>
        </w:numPr>
        <w:spacing w:line="360" w:lineRule="auto"/>
        <w:ind w:left="851" w:hanging="284"/>
      </w:pPr>
      <w:r>
        <w:t>If there are no data to be trained, then show no data to be recognized</w:t>
      </w:r>
    </w:p>
    <w:p w14:paraId="4A6E8CF2" w14:textId="77777777" w:rsidR="00217922" w:rsidRPr="001B2F73" w:rsidRDefault="00217922" w:rsidP="00217922">
      <w:pPr>
        <w:pStyle w:val="ListParagraph"/>
        <w:numPr>
          <w:ilvl w:val="0"/>
          <w:numId w:val="8"/>
        </w:numPr>
        <w:spacing w:line="360" w:lineRule="auto"/>
        <w:ind w:left="567" w:hanging="283"/>
      </w:pPr>
      <w:r w:rsidRPr="001B2F73">
        <w:t xml:space="preserve">If the </w:t>
      </w:r>
      <w:r>
        <w:rPr>
          <w:b/>
        </w:rPr>
        <w:t>Browse Image</w:t>
      </w:r>
      <w:r w:rsidRPr="001B2F73">
        <w:t xml:space="preserve"> button is clicked, then: </w:t>
      </w:r>
    </w:p>
    <w:p w14:paraId="0E21FABB" w14:textId="77777777" w:rsidR="00217922" w:rsidRPr="001B2F73" w:rsidRDefault="00217922" w:rsidP="00217922">
      <w:pPr>
        <w:pStyle w:val="ListParagraph"/>
        <w:numPr>
          <w:ilvl w:val="1"/>
          <w:numId w:val="8"/>
        </w:numPr>
        <w:spacing w:line="360" w:lineRule="auto"/>
        <w:ind w:left="851" w:hanging="284"/>
      </w:pPr>
      <w:r>
        <w:t>Open the dialog so the user can choose the album cover</w:t>
      </w:r>
      <w:r w:rsidRPr="001B2F73">
        <w:t>.</w:t>
      </w:r>
    </w:p>
    <w:p w14:paraId="489C911B" w14:textId="77777777" w:rsidR="00217922" w:rsidRDefault="00217922" w:rsidP="00217922">
      <w:pPr>
        <w:pStyle w:val="ListParagraph"/>
        <w:numPr>
          <w:ilvl w:val="1"/>
          <w:numId w:val="8"/>
        </w:numPr>
        <w:spacing w:line="360" w:lineRule="auto"/>
        <w:ind w:left="851" w:hanging="284"/>
      </w:pPr>
      <w:r w:rsidRPr="001B2F73">
        <w:lastRenderedPageBreak/>
        <w:t xml:space="preserve">Validate the </w:t>
      </w:r>
      <w:r w:rsidRPr="001B2F73">
        <w:rPr>
          <w:b/>
        </w:rPr>
        <w:t>image extension</w:t>
      </w:r>
      <w:r w:rsidRPr="001B2F73">
        <w:t xml:space="preserve"> must be “</w:t>
      </w:r>
      <w:r w:rsidRPr="001B2F73">
        <w:rPr>
          <w:b/>
        </w:rPr>
        <w:t>.jpg</w:t>
      </w:r>
      <w:r w:rsidRPr="001B2F73">
        <w:t>”,</w:t>
      </w:r>
      <w:r w:rsidRPr="001B2F73">
        <w:rPr>
          <w:b/>
        </w:rPr>
        <w:t xml:space="preserve"> </w:t>
      </w:r>
      <w:r w:rsidRPr="001B2F73">
        <w:t>“</w:t>
      </w:r>
      <w:r w:rsidRPr="001B2F73">
        <w:rPr>
          <w:b/>
        </w:rPr>
        <w:t>.</w:t>
      </w:r>
      <w:proofErr w:type="spellStart"/>
      <w:r w:rsidRPr="001B2F73">
        <w:rPr>
          <w:b/>
        </w:rPr>
        <w:t>png</w:t>
      </w:r>
      <w:proofErr w:type="spellEnd"/>
      <w:r w:rsidRPr="001B2F73">
        <w:t>”,</w:t>
      </w:r>
      <w:r>
        <w:t xml:space="preserve"> or</w:t>
      </w:r>
      <w:r w:rsidRPr="001B2F73">
        <w:t xml:space="preserve"> “</w:t>
      </w:r>
      <w:r w:rsidRPr="001B2F73">
        <w:rPr>
          <w:b/>
        </w:rPr>
        <w:t>.bmp</w:t>
      </w:r>
      <w:r w:rsidRPr="001B2F73">
        <w:t>”.</w:t>
      </w:r>
    </w:p>
    <w:p w14:paraId="397782FD" w14:textId="77777777" w:rsidR="00217922" w:rsidRPr="001B2F73" w:rsidRDefault="00217922" w:rsidP="00217922">
      <w:pPr>
        <w:pStyle w:val="ListParagraph"/>
        <w:numPr>
          <w:ilvl w:val="1"/>
          <w:numId w:val="8"/>
        </w:numPr>
        <w:spacing w:line="360" w:lineRule="auto"/>
        <w:ind w:left="851" w:hanging="284"/>
      </w:pPr>
      <w:r>
        <w:t xml:space="preserve">Image is </w:t>
      </w:r>
      <w:r w:rsidRPr="00A8173C">
        <w:rPr>
          <w:b/>
        </w:rPr>
        <w:t>gray scaled</w:t>
      </w:r>
      <w:r>
        <w:t xml:space="preserve"> and resized to </w:t>
      </w:r>
      <w:r w:rsidRPr="00E608E1">
        <w:rPr>
          <w:b/>
        </w:rPr>
        <w:t>7x7 pixels</w:t>
      </w:r>
      <w:r>
        <w:t>.</w:t>
      </w:r>
    </w:p>
    <w:p w14:paraId="38E8F702" w14:textId="77777777" w:rsidR="00217922" w:rsidRDefault="00217922" w:rsidP="00217922">
      <w:pPr>
        <w:pStyle w:val="ListParagraph"/>
        <w:numPr>
          <w:ilvl w:val="1"/>
          <w:numId w:val="8"/>
        </w:numPr>
        <w:spacing w:line="360" w:lineRule="auto"/>
        <w:ind w:left="851" w:hanging="284"/>
      </w:pPr>
      <w:r w:rsidRPr="001B2F73">
        <w:t xml:space="preserve">After </w:t>
      </w:r>
      <w:r>
        <w:t>the image loaded successfully</w:t>
      </w:r>
      <w:r w:rsidRPr="001B2F73">
        <w:t xml:space="preserve">, </w:t>
      </w:r>
      <w:r w:rsidRPr="001B2F73">
        <w:rPr>
          <w:b/>
        </w:rPr>
        <w:t>show</w:t>
      </w:r>
      <w:r>
        <w:t xml:space="preserve"> the </w:t>
      </w:r>
      <w:r w:rsidRPr="001B2F73">
        <w:rPr>
          <w:b/>
        </w:rPr>
        <w:t>image</w:t>
      </w:r>
      <w:r w:rsidRPr="001B2F73">
        <w:t xml:space="preserve"> in the </w:t>
      </w:r>
      <w:r w:rsidRPr="001B2F73">
        <w:rPr>
          <w:b/>
        </w:rPr>
        <w:t>picture box</w:t>
      </w:r>
      <w:r>
        <w:t xml:space="preserve"> and its information.</w:t>
      </w:r>
    </w:p>
    <w:p w14:paraId="5C58CC0F" w14:textId="77777777" w:rsidR="00217922" w:rsidRDefault="00217922" w:rsidP="00217922">
      <w:pPr>
        <w:pStyle w:val="ListParagraph"/>
        <w:spacing w:line="360" w:lineRule="auto"/>
        <w:ind w:left="0"/>
        <w:jc w:val="center"/>
      </w:pPr>
      <w:r w:rsidRPr="004A24BC">
        <w:rPr>
          <w:noProof/>
          <w:lang w:eastAsia="en-US"/>
        </w:rPr>
        <w:drawing>
          <wp:inline distT="0" distB="0" distL="0" distR="0" wp14:anchorId="43D0533A" wp14:editId="2A15A4B9">
            <wp:extent cx="2876550" cy="41052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994E77" w14:textId="77777777" w:rsidR="00217922" w:rsidRDefault="00217922" w:rsidP="00217922">
      <w:pPr>
        <w:pStyle w:val="ListParagraph"/>
        <w:spacing w:line="360" w:lineRule="auto"/>
        <w:ind w:left="0"/>
        <w:jc w:val="center"/>
        <w:rPr>
          <w:b/>
        </w:rPr>
      </w:pPr>
      <w:r w:rsidRPr="001B2F73">
        <w:rPr>
          <w:b/>
        </w:rPr>
        <w:t xml:space="preserve">Recognize </w:t>
      </w:r>
      <w:r>
        <w:rPr>
          <w:b/>
        </w:rPr>
        <w:t>D</w:t>
      </w:r>
      <w:r w:rsidRPr="001B2F73">
        <w:rPr>
          <w:b/>
        </w:rPr>
        <w:t xml:space="preserve">ata of </w:t>
      </w:r>
      <w:r>
        <w:rPr>
          <w:b/>
        </w:rPr>
        <w:t>Album</w:t>
      </w:r>
    </w:p>
    <w:p w14:paraId="7563FE19" w14:textId="77777777" w:rsidR="00217922" w:rsidRDefault="00217922" w:rsidP="00217922">
      <w:pPr>
        <w:pStyle w:val="ListParagraph"/>
        <w:spacing w:line="360" w:lineRule="auto"/>
        <w:ind w:left="0"/>
        <w:jc w:val="center"/>
        <w:rPr>
          <w:b/>
        </w:rPr>
      </w:pPr>
      <w:r w:rsidRPr="00D14317">
        <w:rPr>
          <w:b/>
          <w:noProof/>
          <w:lang w:eastAsia="en-US"/>
        </w:rPr>
        <w:drawing>
          <wp:inline distT="0" distB="0" distL="0" distR="0" wp14:anchorId="1B5D2015" wp14:editId="5EA4750F">
            <wp:extent cx="2133600" cy="1381125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18013E" w14:textId="77777777" w:rsidR="00217922" w:rsidRDefault="00217922" w:rsidP="00217922">
      <w:pPr>
        <w:pStyle w:val="ListParagraph"/>
        <w:spacing w:line="360" w:lineRule="auto"/>
        <w:ind w:left="0"/>
        <w:jc w:val="center"/>
        <w:rPr>
          <w:b/>
        </w:rPr>
      </w:pPr>
      <w:r>
        <w:rPr>
          <w:b/>
        </w:rPr>
        <w:t>Information Message Recognize Album</w:t>
      </w:r>
    </w:p>
    <w:p w14:paraId="6BF45A3F" w14:textId="77777777" w:rsidR="00217922" w:rsidRPr="001B2F73" w:rsidRDefault="00217922" w:rsidP="00217922">
      <w:pPr>
        <w:pStyle w:val="ListParagraph"/>
        <w:spacing w:line="360" w:lineRule="auto"/>
        <w:ind w:left="0"/>
        <w:jc w:val="center"/>
        <w:rPr>
          <w:b/>
        </w:rPr>
      </w:pPr>
    </w:p>
    <w:p w14:paraId="183721F8" w14:textId="77777777" w:rsidR="00217922" w:rsidRPr="001B2F73" w:rsidRDefault="00217922" w:rsidP="00217922">
      <w:pPr>
        <w:pStyle w:val="ListParagraph"/>
        <w:numPr>
          <w:ilvl w:val="0"/>
          <w:numId w:val="11"/>
        </w:numPr>
        <w:spacing w:line="360" w:lineRule="auto"/>
        <w:rPr>
          <w:b/>
        </w:rPr>
      </w:pPr>
      <w:r w:rsidRPr="001B2F73">
        <w:t xml:space="preserve">If the user clicks </w:t>
      </w:r>
      <w:r w:rsidRPr="001B2F73">
        <w:rPr>
          <w:b/>
        </w:rPr>
        <w:t xml:space="preserve">Back Arrow, </w:t>
      </w:r>
      <w:r w:rsidRPr="001B2F73">
        <w:t>then the application will back to main menu.</w:t>
      </w:r>
    </w:p>
    <w:p w14:paraId="161EDCF8" w14:textId="77777777" w:rsidR="00217922" w:rsidRDefault="00217922" w:rsidP="00217922">
      <w:pPr>
        <w:pStyle w:val="ListParagraph"/>
        <w:spacing w:line="360" w:lineRule="auto"/>
        <w:ind w:left="0"/>
      </w:pPr>
    </w:p>
    <w:p w14:paraId="66650F86" w14:textId="77777777" w:rsidR="0035000F" w:rsidRPr="00C62FCF" w:rsidRDefault="0035000F" w:rsidP="00217922">
      <w:pPr>
        <w:pStyle w:val="ListParagraph"/>
        <w:spacing w:line="360" w:lineRule="auto"/>
        <w:ind w:left="0"/>
      </w:pPr>
    </w:p>
    <w:p w14:paraId="390FE093" w14:textId="77777777" w:rsidR="00217922" w:rsidRPr="001B2F73" w:rsidRDefault="00217922" w:rsidP="00217922">
      <w:pPr>
        <w:spacing w:line="360" w:lineRule="auto"/>
        <w:jc w:val="both"/>
      </w:pPr>
      <w:r w:rsidRPr="001B2F73">
        <w:lastRenderedPageBreak/>
        <w:t>References:</w:t>
      </w:r>
    </w:p>
    <w:p w14:paraId="31273002" w14:textId="77777777" w:rsidR="00217922" w:rsidRDefault="00217922" w:rsidP="00217922">
      <w:pPr>
        <w:pStyle w:val="ListParagraph"/>
        <w:spacing w:line="360" w:lineRule="auto"/>
        <w:ind w:left="0"/>
        <w:jc w:val="both"/>
      </w:pPr>
      <w:r w:rsidRPr="002C50A2">
        <w:t>http://1.bp.blogspot.com/-g0C6j8-LM1s/VVKlpIkXHbI/AAAAAAAAm1k/3O8ehYMGePM/s0/boa_kiss_my_lips_cover.jpg</w:t>
      </w:r>
    </w:p>
    <w:p w14:paraId="476996F1" w14:textId="77777777" w:rsidR="00217922" w:rsidRDefault="00217922" w:rsidP="00217922">
      <w:pPr>
        <w:pStyle w:val="ListParagraph"/>
        <w:spacing w:line="360" w:lineRule="auto"/>
        <w:ind w:left="0"/>
        <w:jc w:val="both"/>
      </w:pPr>
      <w:r w:rsidRPr="002C50A2">
        <w:t>http://www.lavozdaily.com/wp-content/uploads/2015/01/10257392_10152443833401642_5065608720609159165_o.jpg</w:t>
      </w:r>
    </w:p>
    <w:p w14:paraId="2E73E32D" w14:textId="31AB3BFA" w:rsidR="00217922" w:rsidRPr="00C62FCF" w:rsidRDefault="00217922" w:rsidP="00217922">
      <w:pPr>
        <w:pStyle w:val="ListParagraph"/>
        <w:spacing w:line="360" w:lineRule="auto"/>
        <w:ind w:left="0"/>
        <w:jc w:val="both"/>
      </w:pPr>
      <w:r w:rsidRPr="002C50A2">
        <w:t>http://img.ccrd.clearchannel.com/media/mlib/1794/2015/05/default/zedd_0_1431358567.jpg</w:t>
      </w:r>
    </w:p>
    <w:p w14:paraId="4064EDE4" w14:textId="77777777" w:rsidR="00C44C42" w:rsidRPr="004D09C8" w:rsidRDefault="00C44C42" w:rsidP="004D09C8">
      <w:pPr>
        <w:tabs>
          <w:tab w:val="left" w:pos="990"/>
        </w:tabs>
        <w:rPr>
          <w:color w:val="000000"/>
        </w:rPr>
      </w:pPr>
      <w:bookmarkStart w:id="0" w:name="_GoBack"/>
      <w:bookmarkEnd w:id="0"/>
    </w:p>
    <w:sectPr w:rsidR="00C44C42" w:rsidRPr="004D09C8" w:rsidSect="00DD705B">
      <w:headerReference w:type="default" r:id="rId21"/>
      <w:footerReference w:type="default" r:id="rId22"/>
      <w:headerReference w:type="first" r:id="rId23"/>
      <w:footerReference w:type="first" r:id="rId24"/>
      <w:pgSz w:w="12240" w:h="15840" w:code="1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1FD89" w14:textId="77777777" w:rsidR="00607BD8" w:rsidRDefault="00607BD8" w:rsidP="00273E4A">
      <w:r>
        <w:separator/>
      </w:r>
    </w:p>
  </w:endnote>
  <w:endnote w:type="continuationSeparator" w:id="0">
    <w:p w14:paraId="4FCE4735" w14:textId="77777777" w:rsidR="00607BD8" w:rsidRDefault="00607BD8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64726" w14:textId="77777777" w:rsidR="00E974A6" w:rsidRDefault="00607BD8" w:rsidP="0093677F">
    <w:pPr>
      <w:pStyle w:val="Footer"/>
      <w:rPr>
        <w:b/>
        <w:bCs/>
      </w:rPr>
    </w:pPr>
    <w:r>
      <w:rPr>
        <w:noProof/>
        <w:sz w:val="20"/>
        <w:lang w:eastAsia="en-US"/>
      </w:rPr>
      <w:pict w14:anchorId="514F6A80">
        <v:line id="Line 1" o:spid="_x0000_s2050" style="position:absolute;z-index:251657216;visibility:visible;mso-wrap-distance-top:-1e-4mm;mso-wrap-distance-bottom:-1e-4mm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E/yNhMC&#10;AAAoBAAADgAAAAAAAAAAAAAAAAAuAgAAZHJzL2Uyb0RvYy54bWxQSwECLQAUAAYACAAAACEALez7&#10;FtkAAAAFAQAADwAAAAAAAAAAAAAAAABtBAAAZHJzL2Rvd25yZXYueG1sUEsFBgAAAAAEAAQA8wAA&#10;AHMFAAAAAA==&#10;"/>
      </w:pict>
    </w:r>
  </w:p>
  <w:p w14:paraId="5FF4591D" w14:textId="77777777" w:rsidR="00E974A6" w:rsidRPr="000F1EBF" w:rsidRDefault="00E974A6" w:rsidP="000F1EBF">
    <w:pPr>
      <w:tabs>
        <w:tab w:val="left" w:pos="1080"/>
      </w:tabs>
      <w:rPr>
        <w:rStyle w:val="PageNumber"/>
        <w:lang w:val="id-ID"/>
      </w:rPr>
    </w:pPr>
    <w:r w:rsidRPr="000F1EBF">
      <w:rPr>
        <w:sz w:val="22"/>
        <w:szCs w:val="22"/>
        <w:lang w:val="id-ID"/>
      </w:rPr>
      <w:t xml:space="preserve">Halaman : </w:t>
    </w:r>
    <w:r>
      <w:rPr>
        <w:sz w:val="22"/>
        <w:szCs w:val="22"/>
      </w:rPr>
      <w:tab/>
    </w:r>
    <w:r w:rsidR="00FC76FE" w:rsidRPr="000F1EBF">
      <w:rPr>
        <w:sz w:val="22"/>
        <w:szCs w:val="22"/>
        <w:lang w:val="id-ID"/>
      </w:rPr>
      <w:fldChar w:fldCharType="begin"/>
    </w:r>
    <w:r w:rsidRPr="000F1EBF">
      <w:rPr>
        <w:sz w:val="22"/>
        <w:szCs w:val="22"/>
        <w:lang w:val="id-ID"/>
      </w:rPr>
      <w:instrText xml:space="preserve"> PAGE </w:instrText>
    </w:r>
    <w:r w:rsidR="00FC76FE" w:rsidRPr="000F1EBF">
      <w:rPr>
        <w:sz w:val="22"/>
        <w:szCs w:val="22"/>
        <w:lang w:val="id-ID"/>
      </w:rPr>
      <w:fldChar w:fldCharType="separate"/>
    </w:r>
    <w:r w:rsidR="00396D84">
      <w:rPr>
        <w:noProof/>
        <w:sz w:val="22"/>
        <w:szCs w:val="22"/>
        <w:lang w:val="id-ID"/>
      </w:rPr>
      <w:t>1</w:t>
    </w:r>
    <w:r w:rsidR="00FC76FE" w:rsidRPr="000F1EBF">
      <w:rPr>
        <w:sz w:val="22"/>
        <w:szCs w:val="22"/>
        <w:lang w:val="id-ID"/>
      </w:rPr>
      <w:fldChar w:fldCharType="end"/>
    </w:r>
    <w:r w:rsidRPr="000F1EBF">
      <w:rPr>
        <w:sz w:val="22"/>
        <w:szCs w:val="22"/>
        <w:lang w:val="id-ID"/>
      </w:rPr>
      <w:t xml:space="preserve"> dari </w:t>
    </w:r>
    <w:r w:rsidR="00FC76FE" w:rsidRPr="000F1EBF">
      <w:rPr>
        <w:sz w:val="22"/>
        <w:szCs w:val="22"/>
        <w:lang w:val="id-ID"/>
      </w:rPr>
      <w:fldChar w:fldCharType="begin"/>
    </w:r>
    <w:r w:rsidRPr="000F1EBF">
      <w:rPr>
        <w:sz w:val="22"/>
        <w:szCs w:val="22"/>
        <w:lang w:val="id-ID"/>
      </w:rPr>
      <w:instrText xml:space="preserve"> NUMPAGES  </w:instrText>
    </w:r>
    <w:r w:rsidR="00FC76FE" w:rsidRPr="000F1EBF">
      <w:rPr>
        <w:sz w:val="22"/>
        <w:szCs w:val="22"/>
        <w:lang w:val="id-ID"/>
      </w:rPr>
      <w:fldChar w:fldCharType="separate"/>
    </w:r>
    <w:r w:rsidR="00396D84">
      <w:rPr>
        <w:noProof/>
        <w:sz w:val="22"/>
        <w:szCs w:val="22"/>
        <w:lang w:val="id-ID"/>
      </w:rPr>
      <w:t>12</w:t>
    </w:r>
    <w:r w:rsidR="00FC76FE" w:rsidRPr="000F1EBF">
      <w:rPr>
        <w:sz w:val="22"/>
        <w:szCs w:val="22"/>
        <w:lang w:val="id-ID"/>
      </w:rPr>
      <w:fldChar w:fldCharType="end"/>
    </w:r>
  </w:p>
  <w:p w14:paraId="3C0BA559" w14:textId="77777777" w:rsidR="00E974A6" w:rsidRPr="005F794B" w:rsidRDefault="00E974A6" w:rsidP="003F71D2">
    <w:pPr>
      <w:tabs>
        <w:tab w:val="left" w:pos="1080"/>
      </w:tabs>
      <w:rPr>
        <w:lang w:val="id-ID"/>
      </w:rPr>
    </w:pPr>
    <w:r>
      <w:rPr>
        <w:rStyle w:val="PageNumber"/>
        <w:i/>
        <w:sz w:val="20"/>
        <w:szCs w:val="20"/>
        <w:lang w:val="id-ID"/>
      </w:rPr>
      <w:t>Page</w:t>
    </w:r>
    <w:r>
      <w:rPr>
        <w:rStyle w:val="PageNumber"/>
        <w:i/>
        <w:sz w:val="20"/>
        <w:szCs w:val="20"/>
      </w:rPr>
      <w:tab/>
    </w:r>
    <w:r w:rsidR="00FC76FE" w:rsidRPr="005F794B">
      <w:rPr>
        <w:i/>
        <w:sz w:val="20"/>
        <w:szCs w:val="20"/>
        <w:lang w:val="id-ID"/>
      </w:rPr>
      <w:fldChar w:fldCharType="begin"/>
    </w:r>
    <w:r w:rsidRPr="005F794B">
      <w:rPr>
        <w:i/>
        <w:sz w:val="20"/>
        <w:szCs w:val="20"/>
        <w:lang w:val="id-ID"/>
      </w:rPr>
      <w:instrText xml:space="preserve"> PAGE </w:instrText>
    </w:r>
    <w:r w:rsidR="00FC76FE" w:rsidRPr="005F794B">
      <w:rPr>
        <w:i/>
        <w:sz w:val="20"/>
        <w:szCs w:val="20"/>
        <w:lang w:val="id-ID"/>
      </w:rPr>
      <w:fldChar w:fldCharType="separate"/>
    </w:r>
    <w:r w:rsidR="00396D84">
      <w:rPr>
        <w:i/>
        <w:noProof/>
        <w:sz w:val="20"/>
        <w:szCs w:val="20"/>
        <w:lang w:val="id-ID"/>
      </w:rPr>
      <w:t>1</w:t>
    </w:r>
    <w:r w:rsidR="00FC76FE" w:rsidRPr="005F794B">
      <w:rPr>
        <w:i/>
        <w:sz w:val="20"/>
        <w:szCs w:val="20"/>
        <w:lang w:val="id-ID"/>
      </w:rPr>
      <w:fldChar w:fldCharType="end"/>
    </w:r>
    <w:r w:rsidRPr="005F794B">
      <w:rPr>
        <w:i/>
        <w:sz w:val="20"/>
        <w:szCs w:val="20"/>
        <w:lang w:val="id-ID"/>
      </w:rPr>
      <w:t xml:space="preserve"> of </w:t>
    </w:r>
    <w:r w:rsidR="00FC76FE" w:rsidRPr="005F794B">
      <w:rPr>
        <w:i/>
        <w:sz w:val="20"/>
        <w:szCs w:val="20"/>
        <w:lang w:val="id-ID"/>
      </w:rPr>
      <w:fldChar w:fldCharType="begin"/>
    </w:r>
    <w:r w:rsidRPr="005F794B">
      <w:rPr>
        <w:i/>
        <w:sz w:val="20"/>
        <w:szCs w:val="20"/>
        <w:lang w:val="id-ID"/>
      </w:rPr>
      <w:instrText xml:space="preserve"> NUMPAGES  </w:instrText>
    </w:r>
    <w:r w:rsidR="00FC76FE" w:rsidRPr="005F794B">
      <w:rPr>
        <w:i/>
        <w:sz w:val="20"/>
        <w:szCs w:val="20"/>
        <w:lang w:val="id-ID"/>
      </w:rPr>
      <w:fldChar w:fldCharType="separate"/>
    </w:r>
    <w:r w:rsidR="00396D84">
      <w:rPr>
        <w:i/>
        <w:noProof/>
        <w:sz w:val="20"/>
        <w:szCs w:val="20"/>
        <w:lang w:val="id-ID"/>
      </w:rPr>
      <w:t>12</w:t>
    </w:r>
    <w:r w:rsidR="00FC76FE" w:rsidRPr="005F794B">
      <w:rPr>
        <w:i/>
        <w:sz w:val="20"/>
        <w:szCs w:val="20"/>
        <w:lang w:val="id-ID"/>
      </w:rPr>
      <w:fldChar w:fldCharType="end"/>
    </w:r>
  </w:p>
  <w:p w14:paraId="25D30BD2" w14:textId="77777777" w:rsidR="00E974A6" w:rsidRPr="0093677F" w:rsidRDefault="00E974A6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B5374" w14:textId="77777777" w:rsidR="00E974A6" w:rsidRDefault="00607BD8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w:pict w14:anchorId="6EB59E31">
        <v:line id="Line 2" o:spid="_x0000_s2049" style="position:absolute;z-index:251658240;visibility:visible;mso-wrap-distance-top:-1e-4mm;mso-wrap-distance-bottom:-1e-4mm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FW9EgIAACg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"/>
      </w:pict>
    </w:r>
  </w:p>
  <w:p w14:paraId="0C3D7E68" w14:textId="77777777" w:rsidR="00E974A6" w:rsidRPr="005F794B" w:rsidRDefault="00E974A6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r w:rsidR="00FC76FE" w:rsidRPr="005F794B">
      <w:rPr>
        <w:lang w:val="id-ID"/>
      </w:rPr>
      <w:fldChar w:fldCharType="begin"/>
    </w:r>
    <w:r w:rsidRPr="005F794B">
      <w:rPr>
        <w:lang w:val="id-ID"/>
      </w:rPr>
      <w:instrText xml:space="preserve"> PAGE </w:instrText>
    </w:r>
    <w:r w:rsidR="00FC76FE" w:rsidRPr="005F794B">
      <w:rPr>
        <w:lang w:val="id-ID"/>
      </w:rPr>
      <w:fldChar w:fldCharType="separate"/>
    </w:r>
    <w:r>
      <w:rPr>
        <w:noProof/>
        <w:lang w:val="id-ID"/>
      </w:rPr>
      <w:t>1</w:t>
    </w:r>
    <w:r w:rsidR="00FC76FE" w:rsidRPr="005F794B">
      <w:rPr>
        <w:lang w:val="id-ID"/>
      </w:rPr>
      <w:fldChar w:fldCharType="end"/>
    </w:r>
    <w:r w:rsidRPr="005F794B">
      <w:rPr>
        <w:lang w:val="id-ID"/>
      </w:rPr>
      <w:t xml:space="preserve"> dari </w:t>
    </w:r>
    <w:r w:rsidR="00FC76FE" w:rsidRPr="005F794B">
      <w:rPr>
        <w:lang w:val="id-ID"/>
      </w:rPr>
      <w:fldChar w:fldCharType="begin"/>
    </w:r>
    <w:r w:rsidRPr="005F794B">
      <w:rPr>
        <w:lang w:val="id-ID"/>
      </w:rPr>
      <w:instrText xml:space="preserve"> NUMPAGES  </w:instrText>
    </w:r>
    <w:r w:rsidR="00FC76FE" w:rsidRPr="005F794B">
      <w:rPr>
        <w:lang w:val="id-ID"/>
      </w:rPr>
      <w:fldChar w:fldCharType="separate"/>
    </w:r>
    <w:r w:rsidR="00DD705B">
      <w:rPr>
        <w:noProof/>
        <w:lang w:val="id-ID"/>
      </w:rPr>
      <w:t>12</w:t>
    </w:r>
    <w:r w:rsidR="00FC76FE" w:rsidRPr="005F794B">
      <w:rPr>
        <w:lang w:val="id-ID"/>
      </w:rPr>
      <w:fldChar w:fldCharType="end"/>
    </w:r>
  </w:p>
  <w:p w14:paraId="2E271999" w14:textId="77777777" w:rsidR="00E974A6" w:rsidRPr="005F794B" w:rsidRDefault="00E974A6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r w:rsidR="00FC76FE" w:rsidRPr="005F794B">
      <w:rPr>
        <w:i/>
        <w:sz w:val="20"/>
        <w:szCs w:val="20"/>
        <w:lang w:val="id-ID"/>
      </w:rPr>
      <w:fldChar w:fldCharType="begin"/>
    </w:r>
    <w:r w:rsidRPr="005F794B">
      <w:rPr>
        <w:i/>
        <w:sz w:val="20"/>
        <w:szCs w:val="20"/>
        <w:lang w:val="id-ID"/>
      </w:rPr>
      <w:instrText xml:space="preserve"> PAGE </w:instrText>
    </w:r>
    <w:r w:rsidR="00FC76FE" w:rsidRPr="005F794B">
      <w:rPr>
        <w:i/>
        <w:sz w:val="20"/>
        <w:szCs w:val="20"/>
        <w:lang w:val="id-ID"/>
      </w:rPr>
      <w:fldChar w:fldCharType="separate"/>
    </w:r>
    <w:r>
      <w:rPr>
        <w:i/>
        <w:noProof/>
        <w:sz w:val="20"/>
        <w:szCs w:val="20"/>
        <w:lang w:val="id-ID"/>
      </w:rPr>
      <w:t>1</w:t>
    </w:r>
    <w:r w:rsidR="00FC76FE" w:rsidRPr="005F794B">
      <w:rPr>
        <w:i/>
        <w:sz w:val="20"/>
        <w:szCs w:val="20"/>
        <w:lang w:val="id-ID"/>
      </w:rPr>
      <w:fldChar w:fldCharType="end"/>
    </w:r>
    <w:r w:rsidRPr="005F794B">
      <w:rPr>
        <w:i/>
        <w:sz w:val="20"/>
        <w:szCs w:val="20"/>
        <w:lang w:val="id-ID"/>
      </w:rPr>
      <w:t xml:space="preserve"> of </w:t>
    </w:r>
    <w:r w:rsidR="00FC76FE" w:rsidRPr="005F794B">
      <w:rPr>
        <w:i/>
        <w:sz w:val="20"/>
        <w:szCs w:val="20"/>
        <w:lang w:val="id-ID"/>
      </w:rPr>
      <w:fldChar w:fldCharType="begin"/>
    </w:r>
    <w:r w:rsidRPr="005F794B">
      <w:rPr>
        <w:i/>
        <w:sz w:val="20"/>
        <w:szCs w:val="20"/>
        <w:lang w:val="id-ID"/>
      </w:rPr>
      <w:instrText xml:space="preserve"> NUMPAGES  </w:instrText>
    </w:r>
    <w:r w:rsidR="00FC76FE" w:rsidRPr="005F794B">
      <w:rPr>
        <w:i/>
        <w:sz w:val="20"/>
        <w:szCs w:val="20"/>
        <w:lang w:val="id-ID"/>
      </w:rPr>
      <w:fldChar w:fldCharType="separate"/>
    </w:r>
    <w:r w:rsidR="00DD705B">
      <w:rPr>
        <w:i/>
        <w:noProof/>
        <w:sz w:val="20"/>
        <w:szCs w:val="20"/>
        <w:lang w:val="id-ID"/>
      </w:rPr>
      <w:t>12</w:t>
    </w:r>
    <w:r w:rsidR="00FC76FE" w:rsidRPr="005F794B">
      <w:rPr>
        <w:i/>
        <w:sz w:val="20"/>
        <w:szCs w:val="20"/>
        <w:lang w:val="id-ID"/>
      </w:rPr>
      <w:fldChar w:fldCharType="end"/>
    </w:r>
  </w:p>
  <w:p w14:paraId="2D0DD6CE" w14:textId="77777777" w:rsidR="00E974A6" w:rsidRDefault="00E974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1281C1" w14:textId="77777777" w:rsidR="00607BD8" w:rsidRDefault="00607BD8" w:rsidP="00273E4A">
      <w:r>
        <w:separator/>
      </w:r>
    </w:p>
  </w:footnote>
  <w:footnote w:type="continuationSeparator" w:id="0">
    <w:p w14:paraId="73349BB8" w14:textId="77777777" w:rsidR="00607BD8" w:rsidRDefault="00607BD8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4A0" w:firstRow="1" w:lastRow="0" w:firstColumn="1" w:lastColumn="0" w:noHBand="0" w:noVBand="1"/>
    </w:tblPr>
    <w:tblGrid>
      <w:gridCol w:w="5220"/>
    </w:tblGrid>
    <w:tr w:rsidR="00EC71FB" w14:paraId="16D639B3" w14:textId="77777777" w:rsidTr="00D62A9C">
      <w:tc>
        <w:tcPr>
          <w:tcW w:w="5220" w:type="dxa"/>
        </w:tcPr>
        <w:p w14:paraId="6E1A1B80" w14:textId="0D3BDFA9" w:rsidR="00EC71FB" w:rsidRPr="00D62A9C" w:rsidRDefault="00EC71FB" w:rsidP="00D62A9C">
          <w:pPr>
            <w:pStyle w:val="Header"/>
            <w:tabs>
              <w:tab w:val="clear" w:pos="9360"/>
            </w:tabs>
            <w:rPr>
              <w:b/>
              <w:sz w:val="20"/>
              <w:szCs w:val="22"/>
            </w:rPr>
          </w:pPr>
          <w:r>
            <w:rPr>
              <w:b/>
              <w:sz w:val="20"/>
              <w:szCs w:val="22"/>
            </w:rPr>
            <w:t>210915</w:t>
          </w:r>
        </w:p>
      </w:tc>
    </w:tr>
  </w:tbl>
  <w:p w14:paraId="33704518" w14:textId="77777777" w:rsidR="00E974A6" w:rsidRDefault="00E974A6" w:rsidP="005D0782">
    <w:pPr>
      <w:pStyle w:val="Header"/>
      <w:tabs>
        <w:tab w:val="clear" w:pos="9360"/>
      </w:tabs>
    </w:pPr>
    <w:r>
      <w:tab/>
    </w:r>
  </w:p>
  <w:p w14:paraId="751784FA" w14:textId="77777777" w:rsidR="00E974A6" w:rsidRDefault="00E974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873195" w14:textId="77777777" w:rsidR="00E974A6" w:rsidRDefault="00E974A6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FF47A50"/>
    <w:multiLevelType w:val="hybridMultilevel"/>
    <w:tmpl w:val="22D6C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D24EF"/>
    <w:multiLevelType w:val="hybridMultilevel"/>
    <w:tmpl w:val="531E1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83E37"/>
    <w:multiLevelType w:val="hybridMultilevel"/>
    <w:tmpl w:val="177EB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950E0"/>
    <w:multiLevelType w:val="hybridMultilevel"/>
    <w:tmpl w:val="C032B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348B2"/>
    <w:multiLevelType w:val="hybridMultilevel"/>
    <w:tmpl w:val="3DEE4A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B964F90">
      <w:start w:val="1"/>
      <w:numFmt w:val="lowerLetter"/>
      <w:lvlText w:val="%2."/>
      <w:lvlJc w:val="left"/>
      <w:pPr>
        <w:ind w:left="180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F7186C"/>
    <w:multiLevelType w:val="hybridMultilevel"/>
    <w:tmpl w:val="EA86A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7509C3"/>
    <w:multiLevelType w:val="hybridMultilevel"/>
    <w:tmpl w:val="728281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995E25"/>
    <w:multiLevelType w:val="hybridMultilevel"/>
    <w:tmpl w:val="D2DAA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B92000"/>
    <w:multiLevelType w:val="hybridMultilevel"/>
    <w:tmpl w:val="B044A01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8D51FC"/>
    <w:multiLevelType w:val="hybridMultilevel"/>
    <w:tmpl w:val="B0984C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8D5518"/>
    <w:multiLevelType w:val="hybridMultilevel"/>
    <w:tmpl w:val="0FB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4CCBE0">
      <w:start w:val="1"/>
      <w:numFmt w:val="lowerLetter"/>
      <w:lvlText w:val="%2."/>
      <w:lvlJc w:val="left"/>
      <w:pPr>
        <w:ind w:left="1440" w:hanging="360"/>
      </w:pPr>
      <w:rPr>
        <w:rFonts w:ascii="Times New Roman" w:eastAsia="MS Mincho" w:hAnsi="Times New Roman" w:cs="Times New Roman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2"/>
  </w:num>
  <w:num w:numId="5">
    <w:abstractNumId w:val="8"/>
  </w:num>
  <w:num w:numId="6">
    <w:abstractNumId w:val="6"/>
  </w:num>
  <w:num w:numId="7">
    <w:abstractNumId w:val="3"/>
  </w:num>
  <w:num w:numId="8">
    <w:abstractNumId w:val="12"/>
  </w:num>
  <w:num w:numId="9">
    <w:abstractNumId w:val="7"/>
  </w:num>
  <w:num w:numId="10">
    <w:abstractNumId w:val="1"/>
  </w:num>
  <w:num w:numId="11">
    <w:abstractNumId w:val="4"/>
  </w:num>
  <w:num w:numId="12">
    <w:abstractNumId w:val="5"/>
  </w:num>
  <w:num w:numId="13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09E"/>
    <w:rsid w:val="000009F1"/>
    <w:rsid w:val="00005B1D"/>
    <w:rsid w:val="000065CF"/>
    <w:rsid w:val="00007280"/>
    <w:rsid w:val="00007F68"/>
    <w:rsid w:val="00010649"/>
    <w:rsid w:val="00015F45"/>
    <w:rsid w:val="00016D05"/>
    <w:rsid w:val="00020F10"/>
    <w:rsid w:val="00022397"/>
    <w:rsid w:val="000231D6"/>
    <w:rsid w:val="00023D2A"/>
    <w:rsid w:val="00023D92"/>
    <w:rsid w:val="00030789"/>
    <w:rsid w:val="00031174"/>
    <w:rsid w:val="000350C8"/>
    <w:rsid w:val="000357F1"/>
    <w:rsid w:val="00035FF6"/>
    <w:rsid w:val="0003648A"/>
    <w:rsid w:val="00036ECA"/>
    <w:rsid w:val="00041772"/>
    <w:rsid w:val="0004767F"/>
    <w:rsid w:val="00050006"/>
    <w:rsid w:val="00050EBC"/>
    <w:rsid w:val="00051154"/>
    <w:rsid w:val="0005262D"/>
    <w:rsid w:val="00054601"/>
    <w:rsid w:val="0005516C"/>
    <w:rsid w:val="00057741"/>
    <w:rsid w:val="000607A9"/>
    <w:rsid w:val="000723B1"/>
    <w:rsid w:val="00072DE7"/>
    <w:rsid w:val="000732EB"/>
    <w:rsid w:val="000759E5"/>
    <w:rsid w:val="00082D39"/>
    <w:rsid w:val="00085031"/>
    <w:rsid w:val="000853F3"/>
    <w:rsid w:val="000854A6"/>
    <w:rsid w:val="00085EAA"/>
    <w:rsid w:val="00086697"/>
    <w:rsid w:val="0008694B"/>
    <w:rsid w:val="00090322"/>
    <w:rsid w:val="00091307"/>
    <w:rsid w:val="0009216A"/>
    <w:rsid w:val="00093721"/>
    <w:rsid w:val="00096B50"/>
    <w:rsid w:val="00097691"/>
    <w:rsid w:val="000A0BAC"/>
    <w:rsid w:val="000A0C90"/>
    <w:rsid w:val="000A23D8"/>
    <w:rsid w:val="000A3F0F"/>
    <w:rsid w:val="000A3F41"/>
    <w:rsid w:val="000A7545"/>
    <w:rsid w:val="000B1C34"/>
    <w:rsid w:val="000B2F0F"/>
    <w:rsid w:val="000B4341"/>
    <w:rsid w:val="000B49A5"/>
    <w:rsid w:val="000B5549"/>
    <w:rsid w:val="000B55A0"/>
    <w:rsid w:val="000B6526"/>
    <w:rsid w:val="000B69D0"/>
    <w:rsid w:val="000B7776"/>
    <w:rsid w:val="000C1040"/>
    <w:rsid w:val="000C144D"/>
    <w:rsid w:val="000C1803"/>
    <w:rsid w:val="000C1E9D"/>
    <w:rsid w:val="000D01E1"/>
    <w:rsid w:val="000D13AC"/>
    <w:rsid w:val="000D154D"/>
    <w:rsid w:val="000D20AB"/>
    <w:rsid w:val="000D705E"/>
    <w:rsid w:val="000E0457"/>
    <w:rsid w:val="000E7002"/>
    <w:rsid w:val="000E7ACF"/>
    <w:rsid w:val="000F0433"/>
    <w:rsid w:val="000F057A"/>
    <w:rsid w:val="000F1EBF"/>
    <w:rsid w:val="000F410E"/>
    <w:rsid w:val="000F44E1"/>
    <w:rsid w:val="000F7CFC"/>
    <w:rsid w:val="000F7FC6"/>
    <w:rsid w:val="001016F2"/>
    <w:rsid w:val="00104BED"/>
    <w:rsid w:val="0010669E"/>
    <w:rsid w:val="0011262B"/>
    <w:rsid w:val="001147AC"/>
    <w:rsid w:val="001156F8"/>
    <w:rsid w:val="00115A8E"/>
    <w:rsid w:val="0012017B"/>
    <w:rsid w:val="00121192"/>
    <w:rsid w:val="0012255A"/>
    <w:rsid w:val="00122BC2"/>
    <w:rsid w:val="001258AE"/>
    <w:rsid w:val="00126822"/>
    <w:rsid w:val="00131DAA"/>
    <w:rsid w:val="00134DF3"/>
    <w:rsid w:val="00140A04"/>
    <w:rsid w:val="00141DB2"/>
    <w:rsid w:val="00145095"/>
    <w:rsid w:val="00145C2E"/>
    <w:rsid w:val="00150E94"/>
    <w:rsid w:val="00152691"/>
    <w:rsid w:val="00152C76"/>
    <w:rsid w:val="0015644F"/>
    <w:rsid w:val="0015698F"/>
    <w:rsid w:val="00156D5B"/>
    <w:rsid w:val="00161132"/>
    <w:rsid w:val="001629CC"/>
    <w:rsid w:val="00163D3A"/>
    <w:rsid w:val="00164596"/>
    <w:rsid w:val="00165035"/>
    <w:rsid w:val="001678CF"/>
    <w:rsid w:val="0017285D"/>
    <w:rsid w:val="00173C09"/>
    <w:rsid w:val="001778D2"/>
    <w:rsid w:val="00177F50"/>
    <w:rsid w:val="00182CA4"/>
    <w:rsid w:val="00183F26"/>
    <w:rsid w:val="00184B61"/>
    <w:rsid w:val="001853BD"/>
    <w:rsid w:val="0018590C"/>
    <w:rsid w:val="00186C3D"/>
    <w:rsid w:val="00190225"/>
    <w:rsid w:val="00193D68"/>
    <w:rsid w:val="001955A6"/>
    <w:rsid w:val="001B1ED3"/>
    <w:rsid w:val="001B2259"/>
    <w:rsid w:val="001B2E83"/>
    <w:rsid w:val="001B3A2E"/>
    <w:rsid w:val="001B6650"/>
    <w:rsid w:val="001C2CA5"/>
    <w:rsid w:val="001C3404"/>
    <w:rsid w:val="001C690C"/>
    <w:rsid w:val="001D0559"/>
    <w:rsid w:val="001D0764"/>
    <w:rsid w:val="001D0C04"/>
    <w:rsid w:val="001D2BC6"/>
    <w:rsid w:val="001D43F0"/>
    <w:rsid w:val="001D4810"/>
    <w:rsid w:val="001D49DA"/>
    <w:rsid w:val="001D5D4C"/>
    <w:rsid w:val="001D7435"/>
    <w:rsid w:val="001E1D87"/>
    <w:rsid w:val="001E5763"/>
    <w:rsid w:val="001E5D18"/>
    <w:rsid w:val="001E637E"/>
    <w:rsid w:val="001E693E"/>
    <w:rsid w:val="001F64B6"/>
    <w:rsid w:val="00200340"/>
    <w:rsid w:val="002017CE"/>
    <w:rsid w:val="002102F0"/>
    <w:rsid w:val="00211351"/>
    <w:rsid w:val="00211702"/>
    <w:rsid w:val="00211C3B"/>
    <w:rsid w:val="00212035"/>
    <w:rsid w:val="00212E39"/>
    <w:rsid w:val="002162A0"/>
    <w:rsid w:val="00217922"/>
    <w:rsid w:val="00224780"/>
    <w:rsid w:val="00224A79"/>
    <w:rsid w:val="00225729"/>
    <w:rsid w:val="00230B4A"/>
    <w:rsid w:val="0023195F"/>
    <w:rsid w:val="00232993"/>
    <w:rsid w:val="002331DE"/>
    <w:rsid w:val="00234A47"/>
    <w:rsid w:val="00235C36"/>
    <w:rsid w:val="002367B8"/>
    <w:rsid w:val="00236C1D"/>
    <w:rsid w:val="0023729A"/>
    <w:rsid w:val="002376FA"/>
    <w:rsid w:val="00240190"/>
    <w:rsid w:val="00244F32"/>
    <w:rsid w:val="00244F9D"/>
    <w:rsid w:val="0024772D"/>
    <w:rsid w:val="00247956"/>
    <w:rsid w:val="00247A96"/>
    <w:rsid w:val="0025117A"/>
    <w:rsid w:val="00251A7A"/>
    <w:rsid w:val="0025258B"/>
    <w:rsid w:val="002570F3"/>
    <w:rsid w:val="00262386"/>
    <w:rsid w:val="00264548"/>
    <w:rsid w:val="00265882"/>
    <w:rsid w:val="00266121"/>
    <w:rsid w:val="00270532"/>
    <w:rsid w:val="00273E4A"/>
    <w:rsid w:val="00277EF7"/>
    <w:rsid w:val="00281799"/>
    <w:rsid w:val="002841B3"/>
    <w:rsid w:val="00284FDF"/>
    <w:rsid w:val="002927D2"/>
    <w:rsid w:val="00292A05"/>
    <w:rsid w:val="00292B7B"/>
    <w:rsid w:val="00292C46"/>
    <w:rsid w:val="002956DC"/>
    <w:rsid w:val="00295EF8"/>
    <w:rsid w:val="00296DA6"/>
    <w:rsid w:val="002973EF"/>
    <w:rsid w:val="00297728"/>
    <w:rsid w:val="002A0095"/>
    <w:rsid w:val="002A07C0"/>
    <w:rsid w:val="002A138B"/>
    <w:rsid w:val="002A4907"/>
    <w:rsid w:val="002A51B1"/>
    <w:rsid w:val="002A5592"/>
    <w:rsid w:val="002A66E0"/>
    <w:rsid w:val="002B00F2"/>
    <w:rsid w:val="002B0767"/>
    <w:rsid w:val="002B3F3E"/>
    <w:rsid w:val="002B4C2B"/>
    <w:rsid w:val="002B4F75"/>
    <w:rsid w:val="002B7CDD"/>
    <w:rsid w:val="002C23BF"/>
    <w:rsid w:val="002C34DC"/>
    <w:rsid w:val="002C3AC5"/>
    <w:rsid w:val="002C4364"/>
    <w:rsid w:val="002C4E38"/>
    <w:rsid w:val="002C5ED4"/>
    <w:rsid w:val="002C6DDA"/>
    <w:rsid w:val="002C7FC0"/>
    <w:rsid w:val="002D086D"/>
    <w:rsid w:val="002D1387"/>
    <w:rsid w:val="002D1472"/>
    <w:rsid w:val="002D2EF8"/>
    <w:rsid w:val="002D5E7A"/>
    <w:rsid w:val="002D6391"/>
    <w:rsid w:val="002D7F31"/>
    <w:rsid w:val="002E0BBA"/>
    <w:rsid w:val="002E0F31"/>
    <w:rsid w:val="002E1046"/>
    <w:rsid w:val="002E3324"/>
    <w:rsid w:val="002E5196"/>
    <w:rsid w:val="002F132D"/>
    <w:rsid w:val="002F4C4C"/>
    <w:rsid w:val="002F5EE9"/>
    <w:rsid w:val="002F7182"/>
    <w:rsid w:val="003002A2"/>
    <w:rsid w:val="00300A61"/>
    <w:rsid w:val="00303511"/>
    <w:rsid w:val="00303A7D"/>
    <w:rsid w:val="00304A13"/>
    <w:rsid w:val="00305136"/>
    <w:rsid w:val="003054E4"/>
    <w:rsid w:val="00307CA4"/>
    <w:rsid w:val="00311E03"/>
    <w:rsid w:val="00313DB0"/>
    <w:rsid w:val="00313FA3"/>
    <w:rsid w:val="003163CE"/>
    <w:rsid w:val="00320C87"/>
    <w:rsid w:val="003210F4"/>
    <w:rsid w:val="00321362"/>
    <w:rsid w:val="003214A6"/>
    <w:rsid w:val="00323347"/>
    <w:rsid w:val="00323E5A"/>
    <w:rsid w:val="00326C7A"/>
    <w:rsid w:val="00326DA6"/>
    <w:rsid w:val="003322BB"/>
    <w:rsid w:val="00333837"/>
    <w:rsid w:val="003357D3"/>
    <w:rsid w:val="00337324"/>
    <w:rsid w:val="003378A8"/>
    <w:rsid w:val="00340685"/>
    <w:rsid w:val="00340754"/>
    <w:rsid w:val="00341747"/>
    <w:rsid w:val="003423C7"/>
    <w:rsid w:val="00342761"/>
    <w:rsid w:val="00343198"/>
    <w:rsid w:val="003432E6"/>
    <w:rsid w:val="003439D3"/>
    <w:rsid w:val="00344CB0"/>
    <w:rsid w:val="00345033"/>
    <w:rsid w:val="00345D7E"/>
    <w:rsid w:val="00346DC6"/>
    <w:rsid w:val="0035000F"/>
    <w:rsid w:val="00350B54"/>
    <w:rsid w:val="00350DF2"/>
    <w:rsid w:val="00351CDB"/>
    <w:rsid w:val="00354AC5"/>
    <w:rsid w:val="003550D2"/>
    <w:rsid w:val="00356C4C"/>
    <w:rsid w:val="0036268E"/>
    <w:rsid w:val="003632C1"/>
    <w:rsid w:val="003635C7"/>
    <w:rsid w:val="0036577A"/>
    <w:rsid w:val="0036669F"/>
    <w:rsid w:val="00366844"/>
    <w:rsid w:val="0036785D"/>
    <w:rsid w:val="003730A6"/>
    <w:rsid w:val="0037553B"/>
    <w:rsid w:val="0038023F"/>
    <w:rsid w:val="0038045E"/>
    <w:rsid w:val="00381741"/>
    <w:rsid w:val="00383355"/>
    <w:rsid w:val="0038363E"/>
    <w:rsid w:val="00384C7B"/>
    <w:rsid w:val="00387116"/>
    <w:rsid w:val="0038711B"/>
    <w:rsid w:val="003876D5"/>
    <w:rsid w:val="00387C5A"/>
    <w:rsid w:val="00387D06"/>
    <w:rsid w:val="0039063B"/>
    <w:rsid w:val="00392130"/>
    <w:rsid w:val="00392381"/>
    <w:rsid w:val="00396D84"/>
    <w:rsid w:val="00397498"/>
    <w:rsid w:val="00397629"/>
    <w:rsid w:val="003A1788"/>
    <w:rsid w:val="003A59A5"/>
    <w:rsid w:val="003B0547"/>
    <w:rsid w:val="003B1D05"/>
    <w:rsid w:val="003B27CC"/>
    <w:rsid w:val="003B4E6E"/>
    <w:rsid w:val="003B5F77"/>
    <w:rsid w:val="003B7F59"/>
    <w:rsid w:val="003C0700"/>
    <w:rsid w:val="003C0857"/>
    <w:rsid w:val="003C0A29"/>
    <w:rsid w:val="003C1CE6"/>
    <w:rsid w:val="003C4E03"/>
    <w:rsid w:val="003C60E6"/>
    <w:rsid w:val="003C6163"/>
    <w:rsid w:val="003D23AA"/>
    <w:rsid w:val="003D7084"/>
    <w:rsid w:val="003E2D9B"/>
    <w:rsid w:val="003E48B6"/>
    <w:rsid w:val="003E4C21"/>
    <w:rsid w:val="003E64C9"/>
    <w:rsid w:val="003E73BA"/>
    <w:rsid w:val="003F028C"/>
    <w:rsid w:val="003F4C53"/>
    <w:rsid w:val="003F5F67"/>
    <w:rsid w:val="003F62A6"/>
    <w:rsid w:val="003F6D6A"/>
    <w:rsid w:val="003F71D2"/>
    <w:rsid w:val="0040083D"/>
    <w:rsid w:val="00401D01"/>
    <w:rsid w:val="00403C57"/>
    <w:rsid w:val="00404A24"/>
    <w:rsid w:val="0040547B"/>
    <w:rsid w:val="004068C0"/>
    <w:rsid w:val="00406F2C"/>
    <w:rsid w:val="004074A1"/>
    <w:rsid w:val="00413352"/>
    <w:rsid w:val="00414BA5"/>
    <w:rsid w:val="0041664F"/>
    <w:rsid w:val="00422134"/>
    <w:rsid w:val="004247A4"/>
    <w:rsid w:val="00424C59"/>
    <w:rsid w:val="004254BC"/>
    <w:rsid w:val="00427B52"/>
    <w:rsid w:val="00434FFC"/>
    <w:rsid w:val="004375D9"/>
    <w:rsid w:val="00440D5E"/>
    <w:rsid w:val="00446550"/>
    <w:rsid w:val="00446D31"/>
    <w:rsid w:val="00446DB8"/>
    <w:rsid w:val="0044744F"/>
    <w:rsid w:val="0045279B"/>
    <w:rsid w:val="0045325D"/>
    <w:rsid w:val="00457F88"/>
    <w:rsid w:val="00461D68"/>
    <w:rsid w:val="004624F4"/>
    <w:rsid w:val="00462AA0"/>
    <w:rsid w:val="00464C60"/>
    <w:rsid w:val="00465D56"/>
    <w:rsid w:val="004675C3"/>
    <w:rsid w:val="00470964"/>
    <w:rsid w:val="004714CF"/>
    <w:rsid w:val="004716A8"/>
    <w:rsid w:val="00473109"/>
    <w:rsid w:val="00476843"/>
    <w:rsid w:val="00476AEC"/>
    <w:rsid w:val="004818AA"/>
    <w:rsid w:val="004834E5"/>
    <w:rsid w:val="004845E7"/>
    <w:rsid w:val="00491BC1"/>
    <w:rsid w:val="00492147"/>
    <w:rsid w:val="004933B6"/>
    <w:rsid w:val="00494E4C"/>
    <w:rsid w:val="004957ED"/>
    <w:rsid w:val="00495CA4"/>
    <w:rsid w:val="004A2917"/>
    <w:rsid w:val="004A4107"/>
    <w:rsid w:val="004A512D"/>
    <w:rsid w:val="004A5A0F"/>
    <w:rsid w:val="004B01E8"/>
    <w:rsid w:val="004B0B26"/>
    <w:rsid w:val="004B45CA"/>
    <w:rsid w:val="004B47B5"/>
    <w:rsid w:val="004B63A4"/>
    <w:rsid w:val="004B6AFE"/>
    <w:rsid w:val="004C0C69"/>
    <w:rsid w:val="004C0F0C"/>
    <w:rsid w:val="004C19B3"/>
    <w:rsid w:val="004C2B20"/>
    <w:rsid w:val="004C34E3"/>
    <w:rsid w:val="004C57CD"/>
    <w:rsid w:val="004C5971"/>
    <w:rsid w:val="004D09C8"/>
    <w:rsid w:val="004D0E42"/>
    <w:rsid w:val="004D176C"/>
    <w:rsid w:val="004D1921"/>
    <w:rsid w:val="004D3A6C"/>
    <w:rsid w:val="004D480B"/>
    <w:rsid w:val="004D4994"/>
    <w:rsid w:val="004E7352"/>
    <w:rsid w:val="004F21C0"/>
    <w:rsid w:val="005007C1"/>
    <w:rsid w:val="00505404"/>
    <w:rsid w:val="00505819"/>
    <w:rsid w:val="005064E9"/>
    <w:rsid w:val="00506669"/>
    <w:rsid w:val="00507EA8"/>
    <w:rsid w:val="005149AC"/>
    <w:rsid w:val="00515C1C"/>
    <w:rsid w:val="0052092B"/>
    <w:rsid w:val="00520CA3"/>
    <w:rsid w:val="00520E03"/>
    <w:rsid w:val="005216C4"/>
    <w:rsid w:val="0052453B"/>
    <w:rsid w:val="00526ECB"/>
    <w:rsid w:val="00530856"/>
    <w:rsid w:val="005314B7"/>
    <w:rsid w:val="00535163"/>
    <w:rsid w:val="00535DA7"/>
    <w:rsid w:val="00536CAE"/>
    <w:rsid w:val="00541B51"/>
    <w:rsid w:val="0054372B"/>
    <w:rsid w:val="005447D7"/>
    <w:rsid w:val="005454E0"/>
    <w:rsid w:val="0054677A"/>
    <w:rsid w:val="00546F8F"/>
    <w:rsid w:val="00547266"/>
    <w:rsid w:val="0055410B"/>
    <w:rsid w:val="005560DC"/>
    <w:rsid w:val="00556E41"/>
    <w:rsid w:val="00560348"/>
    <w:rsid w:val="00560CDD"/>
    <w:rsid w:val="005610A0"/>
    <w:rsid w:val="00566394"/>
    <w:rsid w:val="00567182"/>
    <w:rsid w:val="005705C1"/>
    <w:rsid w:val="0057147B"/>
    <w:rsid w:val="00571B72"/>
    <w:rsid w:val="0057465F"/>
    <w:rsid w:val="005747E9"/>
    <w:rsid w:val="00575A5A"/>
    <w:rsid w:val="00582417"/>
    <w:rsid w:val="00582E4C"/>
    <w:rsid w:val="00583521"/>
    <w:rsid w:val="00585607"/>
    <w:rsid w:val="00585AFB"/>
    <w:rsid w:val="00587A20"/>
    <w:rsid w:val="00591E34"/>
    <w:rsid w:val="0059232F"/>
    <w:rsid w:val="005939E8"/>
    <w:rsid w:val="005941AD"/>
    <w:rsid w:val="00596638"/>
    <w:rsid w:val="00597803"/>
    <w:rsid w:val="005A022C"/>
    <w:rsid w:val="005A0451"/>
    <w:rsid w:val="005A072D"/>
    <w:rsid w:val="005A2B0D"/>
    <w:rsid w:val="005A32DD"/>
    <w:rsid w:val="005A45BB"/>
    <w:rsid w:val="005A4F6F"/>
    <w:rsid w:val="005A5298"/>
    <w:rsid w:val="005A7234"/>
    <w:rsid w:val="005B07D4"/>
    <w:rsid w:val="005B0F4B"/>
    <w:rsid w:val="005B28F9"/>
    <w:rsid w:val="005B3392"/>
    <w:rsid w:val="005B426F"/>
    <w:rsid w:val="005B4CC1"/>
    <w:rsid w:val="005B568D"/>
    <w:rsid w:val="005B584E"/>
    <w:rsid w:val="005B66A9"/>
    <w:rsid w:val="005B7275"/>
    <w:rsid w:val="005B739E"/>
    <w:rsid w:val="005C07DE"/>
    <w:rsid w:val="005C0A66"/>
    <w:rsid w:val="005C156C"/>
    <w:rsid w:val="005C180F"/>
    <w:rsid w:val="005C19B6"/>
    <w:rsid w:val="005C356E"/>
    <w:rsid w:val="005C5991"/>
    <w:rsid w:val="005C6264"/>
    <w:rsid w:val="005C7068"/>
    <w:rsid w:val="005C70D1"/>
    <w:rsid w:val="005D0782"/>
    <w:rsid w:val="005D27B5"/>
    <w:rsid w:val="005E5796"/>
    <w:rsid w:val="005E741D"/>
    <w:rsid w:val="005F191A"/>
    <w:rsid w:val="005F42E0"/>
    <w:rsid w:val="005F794B"/>
    <w:rsid w:val="00600008"/>
    <w:rsid w:val="0060019B"/>
    <w:rsid w:val="006004C1"/>
    <w:rsid w:val="00600B5D"/>
    <w:rsid w:val="006011EA"/>
    <w:rsid w:val="0060201C"/>
    <w:rsid w:val="00604847"/>
    <w:rsid w:val="0060486C"/>
    <w:rsid w:val="006069CE"/>
    <w:rsid w:val="00607BD8"/>
    <w:rsid w:val="00610430"/>
    <w:rsid w:val="00610A15"/>
    <w:rsid w:val="00611CCD"/>
    <w:rsid w:val="00611F75"/>
    <w:rsid w:val="00613912"/>
    <w:rsid w:val="00615A36"/>
    <w:rsid w:val="0061685E"/>
    <w:rsid w:val="006168CE"/>
    <w:rsid w:val="00617B9E"/>
    <w:rsid w:val="006219E6"/>
    <w:rsid w:val="00621AEB"/>
    <w:rsid w:val="00624599"/>
    <w:rsid w:val="00627CD7"/>
    <w:rsid w:val="006317FC"/>
    <w:rsid w:val="006319D7"/>
    <w:rsid w:val="006321A4"/>
    <w:rsid w:val="006328AA"/>
    <w:rsid w:val="0063324A"/>
    <w:rsid w:val="00635EE5"/>
    <w:rsid w:val="00640659"/>
    <w:rsid w:val="00642BFD"/>
    <w:rsid w:val="00643F75"/>
    <w:rsid w:val="00645D0E"/>
    <w:rsid w:val="00650B13"/>
    <w:rsid w:val="00650D6E"/>
    <w:rsid w:val="00652487"/>
    <w:rsid w:val="00655CA6"/>
    <w:rsid w:val="00656A60"/>
    <w:rsid w:val="006571AF"/>
    <w:rsid w:val="006621F4"/>
    <w:rsid w:val="006639CD"/>
    <w:rsid w:val="0067184F"/>
    <w:rsid w:val="0067301A"/>
    <w:rsid w:val="006738C3"/>
    <w:rsid w:val="00673F7E"/>
    <w:rsid w:val="00674C0B"/>
    <w:rsid w:val="006771D1"/>
    <w:rsid w:val="0067724D"/>
    <w:rsid w:val="006773C9"/>
    <w:rsid w:val="00680304"/>
    <w:rsid w:val="006828E4"/>
    <w:rsid w:val="00690F4A"/>
    <w:rsid w:val="00691275"/>
    <w:rsid w:val="006A0E15"/>
    <w:rsid w:val="006A3A7F"/>
    <w:rsid w:val="006A4274"/>
    <w:rsid w:val="006A62C9"/>
    <w:rsid w:val="006A692A"/>
    <w:rsid w:val="006B07EE"/>
    <w:rsid w:val="006B0D49"/>
    <w:rsid w:val="006B13C1"/>
    <w:rsid w:val="006B2B21"/>
    <w:rsid w:val="006B626D"/>
    <w:rsid w:val="006B773A"/>
    <w:rsid w:val="006B7B44"/>
    <w:rsid w:val="006C4790"/>
    <w:rsid w:val="006D0C7C"/>
    <w:rsid w:val="006D1481"/>
    <w:rsid w:val="006D2C5F"/>
    <w:rsid w:val="006D36BC"/>
    <w:rsid w:val="006D4BEB"/>
    <w:rsid w:val="006D5C76"/>
    <w:rsid w:val="006D66F0"/>
    <w:rsid w:val="006D75C5"/>
    <w:rsid w:val="006E00C1"/>
    <w:rsid w:val="006E276A"/>
    <w:rsid w:val="006E2DE1"/>
    <w:rsid w:val="006E40F1"/>
    <w:rsid w:val="006F4D80"/>
    <w:rsid w:val="006F5F78"/>
    <w:rsid w:val="00700A16"/>
    <w:rsid w:val="00701ECA"/>
    <w:rsid w:val="0070298D"/>
    <w:rsid w:val="00705B2C"/>
    <w:rsid w:val="00706072"/>
    <w:rsid w:val="007062A3"/>
    <w:rsid w:val="007125F5"/>
    <w:rsid w:val="007144D2"/>
    <w:rsid w:val="0071500E"/>
    <w:rsid w:val="007151EB"/>
    <w:rsid w:val="00715C37"/>
    <w:rsid w:val="00715CE6"/>
    <w:rsid w:val="00720962"/>
    <w:rsid w:val="00721E5F"/>
    <w:rsid w:val="0072245D"/>
    <w:rsid w:val="00722712"/>
    <w:rsid w:val="00725186"/>
    <w:rsid w:val="0072720B"/>
    <w:rsid w:val="0073018B"/>
    <w:rsid w:val="00730EEA"/>
    <w:rsid w:val="00731283"/>
    <w:rsid w:val="0073353D"/>
    <w:rsid w:val="007347A3"/>
    <w:rsid w:val="00735C7E"/>
    <w:rsid w:val="0073743E"/>
    <w:rsid w:val="00737595"/>
    <w:rsid w:val="007448E5"/>
    <w:rsid w:val="00745870"/>
    <w:rsid w:val="00751572"/>
    <w:rsid w:val="0075278D"/>
    <w:rsid w:val="0075279F"/>
    <w:rsid w:val="00752DAC"/>
    <w:rsid w:val="00755398"/>
    <w:rsid w:val="00757C38"/>
    <w:rsid w:val="0076100F"/>
    <w:rsid w:val="00764C36"/>
    <w:rsid w:val="0077075D"/>
    <w:rsid w:val="0077550A"/>
    <w:rsid w:val="007755AA"/>
    <w:rsid w:val="00776073"/>
    <w:rsid w:val="0077652B"/>
    <w:rsid w:val="00786893"/>
    <w:rsid w:val="00787247"/>
    <w:rsid w:val="007926DE"/>
    <w:rsid w:val="00793B97"/>
    <w:rsid w:val="007959D2"/>
    <w:rsid w:val="00795E4A"/>
    <w:rsid w:val="00797317"/>
    <w:rsid w:val="00797DE7"/>
    <w:rsid w:val="007A0B1A"/>
    <w:rsid w:val="007A1666"/>
    <w:rsid w:val="007A3687"/>
    <w:rsid w:val="007A54BB"/>
    <w:rsid w:val="007A667F"/>
    <w:rsid w:val="007A70FB"/>
    <w:rsid w:val="007A72F1"/>
    <w:rsid w:val="007B43CE"/>
    <w:rsid w:val="007B49FD"/>
    <w:rsid w:val="007B5A6A"/>
    <w:rsid w:val="007B755E"/>
    <w:rsid w:val="007C1020"/>
    <w:rsid w:val="007C1C37"/>
    <w:rsid w:val="007C7AFA"/>
    <w:rsid w:val="007D01E7"/>
    <w:rsid w:val="007D025E"/>
    <w:rsid w:val="007D0FA7"/>
    <w:rsid w:val="007D218E"/>
    <w:rsid w:val="007E0EE7"/>
    <w:rsid w:val="007E2477"/>
    <w:rsid w:val="007E3155"/>
    <w:rsid w:val="007E74EE"/>
    <w:rsid w:val="007E79CD"/>
    <w:rsid w:val="007E7EB1"/>
    <w:rsid w:val="00800370"/>
    <w:rsid w:val="00800BBE"/>
    <w:rsid w:val="00804920"/>
    <w:rsid w:val="00807518"/>
    <w:rsid w:val="00810737"/>
    <w:rsid w:val="00811C48"/>
    <w:rsid w:val="00813432"/>
    <w:rsid w:val="00816A6C"/>
    <w:rsid w:val="008178FA"/>
    <w:rsid w:val="008201BC"/>
    <w:rsid w:val="00820E07"/>
    <w:rsid w:val="008211A5"/>
    <w:rsid w:val="0082185A"/>
    <w:rsid w:val="00822596"/>
    <w:rsid w:val="00823686"/>
    <w:rsid w:val="0082398E"/>
    <w:rsid w:val="00825128"/>
    <w:rsid w:val="00831834"/>
    <w:rsid w:val="008333B1"/>
    <w:rsid w:val="0083362C"/>
    <w:rsid w:val="00834095"/>
    <w:rsid w:val="0083459F"/>
    <w:rsid w:val="00836358"/>
    <w:rsid w:val="00836BF8"/>
    <w:rsid w:val="0083780E"/>
    <w:rsid w:val="00841132"/>
    <w:rsid w:val="0084169F"/>
    <w:rsid w:val="00841863"/>
    <w:rsid w:val="00844EB4"/>
    <w:rsid w:val="008470A1"/>
    <w:rsid w:val="008472BC"/>
    <w:rsid w:val="008501F6"/>
    <w:rsid w:val="0085079E"/>
    <w:rsid w:val="00857232"/>
    <w:rsid w:val="0086100E"/>
    <w:rsid w:val="008616DD"/>
    <w:rsid w:val="008674E6"/>
    <w:rsid w:val="00867A42"/>
    <w:rsid w:val="00870779"/>
    <w:rsid w:val="00871D46"/>
    <w:rsid w:val="00872F22"/>
    <w:rsid w:val="00873430"/>
    <w:rsid w:val="00874163"/>
    <w:rsid w:val="00874F82"/>
    <w:rsid w:val="00874FE0"/>
    <w:rsid w:val="00875B38"/>
    <w:rsid w:val="00876001"/>
    <w:rsid w:val="00876661"/>
    <w:rsid w:val="00876A58"/>
    <w:rsid w:val="00877D1D"/>
    <w:rsid w:val="00881CE1"/>
    <w:rsid w:val="00882372"/>
    <w:rsid w:val="0088514C"/>
    <w:rsid w:val="00892BEA"/>
    <w:rsid w:val="00894072"/>
    <w:rsid w:val="008958A6"/>
    <w:rsid w:val="00895B8D"/>
    <w:rsid w:val="008A2EFC"/>
    <w:rsid w:val="008A31E8"/>
    <w:rsid w:val="008A38E1"/>
    <w:rsid w:val="008A5E6D"/>
    <w:rsid w:val="008A6A85"/>
    <w:rsid w:val="008A6C2B"/>
    <w:rsid w:val="008B1013"/>
    <w:rsid w:val="008B212E"/>
    <w:rsid w:val="008B433E"/>
    <w:rsid w:val="008B5AB3"/>
    <w:rsid w:val="008B7541"/>
    <w:rsid w:val="008C1A4A"/>
    <w:rsid w:val="008C7890"/>
    <w:rsid w:val="008C7D40"/>
    <w:rsid w:val="008D0E6A"/>
    <w:rsid w:val="008D119E"/>
    <w:rsid w:val="008D3DFE"/>
    <w:rsid w:val="008D411F"/>
    <w:rsid w:val="008D5213"/>
    <w:rsid w:val="008D585B"/>
    <w:rsid w:val="008D6FB0"/>
    <w:rsid w:val="008D73E4"/>
    <w:rsid w:val="008E0530"/>
    <w:rsid w:val="008E380E"/>
    <w:rsid w:val="008E4DBF"/>
    <w:rsid w:val="008E5DFA"/>
    <w:rsid w:val="008F0BEA"/>
    <w:rsid w:val="008F1405"/>
    <w:rsid w:val="008F1626"/>
    <w:rsid w:val="008F2258"/>
    <w:rsid w:val="008F5859"/>
    <w:rsid w:val="008F5C3F"/>
    <w:rsid w:val="008F66DE"/>
    <w:rsid w:val="008F74D2"/>
    <w:rsid w:val="008F7912"/>
    <w:rsid w:val="009010C1"/>
    <w:rsid w:val="0090372F"/>
    <w:rsid w:val="00904557"/>
    <w:rsid w:val="009055F0"/>
    <w:rsid w:val="00910167"/>
    <w:rsid w:val="009101E9"/>
    <w:rsid w:val="00912830"/>
    <w:rsid w:val="00913443"/>
    <w:rsid w:val="00922B36"/>
    <w:rsid w:val="0092416D"/>
    <w:rsid w:val="009243BD"/>
    <w:rsid w:val="00925B53"/>
    <w:rsid w:val="009303D5"/>
    <w:rsid w:val="00930D3E"/>
    <w:rsid w:val="00931133"/>
    <w:rsid w:val="0093134E"/>
    <w:rsid w:val="00932B6E"/>
    <w:rsid w:val="00933E61"/>
    <w:rsid w:val="0093677F"/>
    <w:rsid w:val="00937B93"/>
    <w:rsid w:val="00942942"/>
    <w:rsid w:val="00944ADA"/>
    <w:rsid w:val="009450EC"/>
    <w:rsid w:val="00945D15"/>
    <w:rsid w:val="0095165B"/>
    <w:rsid w:val="00951CE6"/>
    <w:rsid w:val="009525C4"/>
    <w:rsid w:val="00953085"/>
    <w:rsid w:val="009535E1"/>
    <w:rsid w:val="009537F1"/>
    <w:rsid w:val="0095429D"/>
    <w:rsid w:val="009568C5"/>
    <w:rsid w:val="00957A03"/>
    <w:rsid w:val="00961117"/>
    <w:rsid w:val="00961A2D"/>
    <w:rsid w:val="00961BFD"/>
    <w:rsid w:val="0096298B"/>
    <w:rsid w:val="00962F84"/>
    <w:rsid w:val="00970DC3"/>
    <w:rsid w:val="0097128F"/>
    <w:rsid w:val="00971E4F"/>
    <w:rsid w:val="0097243E"/>
    <w:rsid w:val="009726A2"/>
    <w:rsid w:val="00972BFF"/>
    <w:rsid w:val="00973849"/>
    <w:rsid w:val="009739B8"/>
    <w:rsid w:val="009778F6"/>
    <w:rsid w:val="00981A2A"/>
    <w:rsid w:val="0098251F"/>
    <w:rsid w:val="00982C18"/>
    <w:rsid w:val="009831E6"/>
    <w:rsid w:val="009832E4"/>
    <w:rsid w:val="00990C51"/>
    <w:rsid w:val="00991777"/>
    <w:rsid w:val="00993268"/>
    <w:rsid w:val="00994F0A"/>
    <w:rsid w:val="00996E00"/>
    <w:rsid w:val="009A133E"/>
    <w:rsid w:val="009A2464"/>
    <w:rsid w:val="009A3737"/>
    <w:rsid w:val="009A515B"/>
    <w:rsid w:val="009A6B56"/>
    <w:rsid w:val="009B1EC5"/>
    <w:rsid w:val="009B5D9A"/>
    <w:rsid w:val="009B6628"/>
    <w:rsid w:val="009B7456"/>
    <w:rsid w:val="009B76E5"/>
    <w:rsid w:val="009C07C9"/>
    <w:rsid w:val="009C3EF6"/>
    <w:rsid w:val="009C7589"/>
    <w:rsid w:val="009D015B"/>
    <w:rsid w:val="009D0297"/>
    <w:rsid w:val="009D0DC5"/>
    <w:rsid w:val="009D2DA5"/>
    <w:rsid w:val="009D4E7F"/>
    <w:rsid w:val="009D545D"/>
    <w:rsid w:val="009D6614"/>
    <w:rsid w:val="009E29D9"/>
    <w:rsid w:val="009E3560"/>
    <w:rsid w:val="009E42C2"/>
    <w:rsid w:val="009E59EE"/>
    <w:rsid w:val="009E6E55"/>
    <w:rsid w:val="009E6F84"/>
    <w:rsid w:val="009F05A5"/>
    <w:rsid w:val="009F1394"/>
    <w:rsid w:val="009F447B"/>
    <w:rsid w:val="009F55F8"/>
    <w:rsid w:val="009F7FCE"/>
    <w:rsid w:val="00A00CE1"/>
    <w:rsid w:val="00A0109A"/>
    <w:rsid w:val="00A03678"/>
    <w:rsid w:val="00A05436"/>
    <w:rsid w:val="00A100B5"/>
    <w:rsid w:val="00A117E7"/>
    <w:rsid w:val="00A12FA9"/>
    <w:rsid w:val="00A1473C"/>
    <w:rsid w:val="00A149D3"/>
    <w:rsid w:val="00A14CEB"/>
    <w:rsid w:val="00A14FBD"/>
    <w:rsid w:val="00A16AF5"/>
    <w:rsid w:val="00A21CCC"/>
    <w:rsid w:val="00A239C5"/>
    <w:rsid w:val="00A247A3"/>
    <w:rsid w:val="00A25BEA"/>
    <w:rsid w:val="00A27763"/>
    <w:rsid w:val="00A27B54"/>
    <w:rsid w:val="00A309FF"/>
    <w:rsid w:val="00A31B61"/>
    <w:rsid w:val="00A321DA"/>
    <w:rsid w:val="00A32343"/>
    <w:rsid w:val="00A347A8"/>
    <w:rsid w:val="00A3742C"/>
    <w:rsid w:val="00A42404"/>
    <w:rsid w:val="00A42F20"/>
    <w:rsid w:val="00A43CEB"/>
    <w:rsid w:val="00A46082"/>
    <w:rsid w:val="00A47132"/>
    <w:rsid w:val="00A50AF3"/>
    <w:rsid w:val="00A51C89"/>
    <w:rsid w:val="00A52AB7"/>
    <w:rsid w:val="00A535B3"/>
    <w:rsid w:val="00A53D38"/>
    <w:rsid w:val="00A552D5"/>
    <w:rsid w:val="00A5707F"/>
    <w:rsid w:val="00A60D33"/>
    <w:rsid w:val="00A62CF3"/>
    <w:rsid w:val="00A66737"/>
    <w:rsid w:val="00A67C39"/>
    <w:rsid w:val="00A72239"/>
    <w:rsid w:val="00A754D2"/>
    <w:rsid w:val="00A76C07"/>
    <w:rsid w:val="00A77097"/>
    <w:rsid w:val="00A805C4"/>
    <w:rsid w:val="00A83E0D"/>
    <w:rsid w:val="00A84433"/>
    <w:rsid w:val="00A8529C"/>
    <w:rsid w:val="00A860ED"/>
    <w:rsid w:val="00A92B27"/>
    <w:rsid w:val="00A95DC8"/>
    <w:rsid w:val="00AA0806"/>
    <w:rsid w:val="00AA12DF"/>
    <w:rsid w:val="00AA1407"/>
    <w:rsid w:val="00AB07D0"/>
    <w:rsid w:val="00AB0E0A"/>
    <w:rsid w:val="00AB42BB"/>
    <w:rsid w:val="00AB49AA"/>
    <w:rsid w:val="00AB5DD3"/>
    <w:rsid w:val="00AB7D10"/>
    <w:rsid w:val="00AC0C63"/>
    <w:rsid w:val="00AC181B"/>
    <w:rsid w:val="00AC2C62"/>
    <w:rsid w:val="00AC42E9"/>
    <w:rsid w:val="00AC51D6"/>
    <w:rsid w:val="00AC5D98"/>
    <w:rsid w:val="00AC69CA"/>
    <w:rsid w:val="00AD0B16"/>
    <w:rsid w:val="00AD2114"/>
    <w:rsid w:val="00AE072A"/>
    <w:rsid w:val="00AE1AE9"/>
    <w:rsid w:val="00AE343A"/>
    <w:rsid w:val="00AE39D8"/>
    <w:rsid w:val="00AE3AC6"/>
    <w:rsid w:val="00AE548F"/>
    <w:rsid w:val="00AE661D"/>
    <w:rsid w:val="00AE666F"/>
    <w:rsid w:val="00AE6DA3"/>
    <w:rsid w:val="00AE7274"/>
    <w:rsid w:val="00AE73F0"/>
    <w:rsid w:val="00AF05E3"/>
    <w:rsid w:val="00AF21A0"/>
    <w:rsid w:val="00AF264E"/>
    <w:rsid w:val="00AF338E"/>
    <w:rsid w:val="00AF5132"/>
    <w:rsid w:val="00AF6D89"/>
    <w:rsid w:val="00AF7C66"/>
    <w:rsid w:val="00B008B6"/>
    <w:rsid w:val="00B032D2"/>
    <w:rsid w:val="00B03AEA"/>
    <w:rsid w:val="00B03F84"/>
    <w:rsid w:val="00B04C4C"/>
    <w:rsid w:val="00B04DAF"/>
    <w:rsid w:val="00B05DEF"/>
    <w:rsid w:val="00B073B7"/>
    <w:rsid w:val="00B103F5"/>
    <w:rsid w:val="00B212C7"/>
    <w:rsid w:val="00B21E45"/>
    <w:rsid w:val="00B2279B"/>
    <w:rsid w:val="00B22E3F"/>
    <w:rsid w:val="00B231FB"/>
    <w:rsid w:val="00B234FA"/>
    <w:rsid w:val="00B249B1"/>
    <w:rsid w:val="00B25424"/>
    <w:rsid w:val="00B25A20"/>
    <w:rsid w:val="00B27087"/>
    <w:rsid w:val="00B279EB"/>
    <w:rsid w:val="00B27D40"/>
    <w:rsid w:val="00B306A9"/>
    <w:rsid w:val="00B321A6"/>
    <w:rsid w:val="00B32980"/>
    <w:rsid w:val="00B3302A"/>
    <w:rsid w:val="00B34B46"/>
    <w:rsid w:val="00B355AF"/>
    <w:rsid w:val="00B35780"/>
    <w:rsid w:val="00B4232B"/>
    <w:rsid w:val="00B43FE0"/>
    <w:rsid w:val="00B440FB"/>
    <w:rsid w:val="00B451E8"/>
    <w:rsid w:val="00B458F0"/>
    <w:rsid w:val="00B4674F"/>
    <w:rsid w:val="00B50DB2"/>
    <w:rsid w:val="00B517FB"/>
    <w:rsid w:val="00B54BF5"/>
    <w:rsid w:val="00B5515F"/>
    <w:rsid w:val="00B5647D"/>
    <w:rsid w:val="00B629FC"/>
    <w:rsid w:val="00B62D68"/>
    <w:rsid w:val="00B659B3"/>
    <w:rsid w:val="00B664FC"/>
    <w:rsid w:val="00B7140C"/>
    <w:rsid w:val="00B74102"/>
    <w:rsid w:val="00B74803"/>
    <w:rsid w:val="00B76832"/>
    <w:rsid w:val="00B81589"/>
    <w:rsid w:val="00B81979"/>
    <w:rsid w:val="00B81A59"/>
    <w:rsid w:val="00B841F5"/>
    <w:rsid w:val="00B865C6"/>
    <w:rsid w:val="00B875E0"/>
    <w:rsid w:val="00B92D95"/>
    <w:rsid w:val="00B948DA"/>
    <w:rsid w:val="00B94E75"/>
    <w:rsid w:val="00B94F4D"/>
    <w:rsid w:val="00B9609E"/>
    <w:rsid w:val="00B96522"/>
    <w:rsid w:val="00B976A6"/>
    <w:rsid w:val="00B978D4"/>
    <w:rsid w:val="00BA0FE9"/>
    <w:rsid w:val="00BA4C2A"/>
    <w:rsid w:val="00BA537F"/>
    <w:rsid w:val="00BA692C"/>
    <w:rsid w:val="00BB59DB"/>
    <w:rsid w:val="00BB5C22"/>
    <w:rsid w:val="00BB65FC"/>
    <w:rsid w:val="00BB7FF6"/>
    <w:rsid w:val="00BC0114"/>
    <w:rsid w:val="00BC401E"/>
    <w:rsid w:val="00BC6807"/>
    <w:rsid w:val="00BC691E"/>
    <w:rsid w:val="00BC6B74"/>
    <w:rsid w:val="00BC6DE8"/>
    <w:rsid w:val="00BD1D82"/>
    <w:rsid w:val="00BD211D"/>
    <w:rsid w:val="00BD2EDC"/>
    <w:rsid w:val="00BD3DE7"/>
    <w:rsid w:val="00BD4ADF"/>
    <w:rsid w:val="00BD4C48"/>
    <w:rsid w:val="00BD7FE0"/>
    <w:rsid w:val="00BE00A6"/>
    <w:rsid w:val="00BE0705"/>
    <w:rsid w:val="00BE3797"/>
    <w:rsid w:val="00BE526F"/>
    <w:rsid w:val="00BE6115"/>
    <w:rsid w:val="00BE74FC"/>
    <w:rsid w:val="00BF2997"/>
    <w:rsid w:val="00BF4D7B"/>
    <w:rsid w:val="00BF4E77"/>
    <w:rsid w:val="00BF5E8C"/>
    <w:rsid w:val="00BF7C45"/>
    <w:rsid w:val="00C00525"/>
    <w:rsid w:val="00C024B7"/>
    <w:rsid w:val="00C0288E"/>
    <w:rsid w:val="00C02DEB"/>
    <w:rsid w:val="00C05663"/>
    <w:rsid w:val="00C06881"/>
    <w:rsid w:val="00C07DBE"/>
    <w:rsid w:val="00C1023E"/>
    <w:rsid w:val="00C120A8"/>
    <w:rsid w:val="00C22658"/>
    <w:rsid w:val="00C2468B"/>
    <w:rsid w:val="00C249BD"/>
    <w:rsid w:val="00C27F56"/>
    <w:rsid w:val="00C303F0"/>
    <w:rsid w:val="00C32F42"/>
    <w:rsid w:val="00C341E6"/>
    <w:rsid w:val="00C374F3"/>
    <w:rsid w:val="00C44051"/>
    <w:rsid w:val="00C44ACC"/>
    <w:rsid w:val="00C44C42"/>
    <w:rsid w:val="00C4714B"/>
    <w:rsid w:val="00C525FC"/>
    <w:rsid w:val="00C53DAF"/>
    <w:rsid w:val="00C551EB"/>
    <w:rsid w:val="00C55751"/>
    <w:rsid w:val="00C56C03"/>
    <w:rsid w:val="00C57A8A"/>
    <w:rsid w:val="00C57FE8"/>
    <w:rsid w:val="00C63318"/>
    <w:rsid w:val="00C6549A"/>
    <w:rsid w:val="00C65F8D"/>
    <w:rsid w:val="00C662D3"/>
    <w:rsid w:val="00C66A22"/>
    <w:rsid w:val="00C66E06"/>
    <w:rsid w:val="00C70650"/>
    <w:rsid w:val="00C706A6"/>
    <w:rsid w:val="00C749B1"/>
    <w:rsid w:val="00C75343"/>
    <w:rsid w:val="00C836FD"/>
    <w:rsid w:val="00C83A65"/>
    <w:rsid w:val="00C8466D"/>
    <w:rsid w:val="00C8483C"/>
    <w:rsid w:val="00C84A5C"/>
    <w:rsid w:val="00C853EC"/>
    <w:rsid w:val="00C86D77"/>
    <w:rsid w:val="00C90A18"/>
    <w:rsid w:val="00C915BF"/>
    <w:rsid w:val="00C932C2"/>
    <w:rsid w:val="00C93756"/>
    <w:rsid w:val="00C94F41"/>
    <w:rsid w:val="00C95CE1"/>
    <w:rsid w:val="00C97F1F"/>
    <w:rsid w:val="00CA0066"/>
    <w:rsid w:val="00CA1FDC"/>
    <w:rsid w:val="00CA252F"/>
    <w:rsid w:val="00CA30A7"/>
    <w:rsid w:val="00CA3DD4"/>
    <w:rsid w:val="00CA4064"/>
    <w:rsid w:val="00CA6E86"/>
    <w:rsid w:val="00CA7D52"/>
    <w:rsid w:val="00CB27D9"/>
    <w:rsid w:val="00CB3E75"/>
    <w:rsid w:val="00CB4A87"/>
    <w:rsid w:val="00CB5B39"/>
    <w:rsid w:val="00CB705C"/>
    <w:rsid w:val="00CC03CB"/>
    <w:rsid w:val="00CC12AA"/>
    <w:rsid w:val="00CC12FB"/>
    <w:rsid w:val="00CC4380"/>
    <w:rsid w:val="00CD1120"/>
    <w:rsid w:val="00CD2447"/>
    <w:rsid w:val="00CD64BC"/>
    <w:rsid w:val="00CD6734"/>
    <w:rsid w:val="00CE0423"/>
    <w:rsid w:val="00CE28F1"/>
    <w:rsid w:val="00CE4BB5"/>
    <w:rsid w:val="00CE52E6"/>
    <w:rsid w:val="00CF11B0"/>
    <w:rsid w:val="00CF6044"/>
    <w:rsid w:val="00D0208B"/>
    <w:rsid w:val="00D03397"/>
    <w:rsid w:val="00D03584"/>
    <w:rsid w:val="00D04DB5"/>
    <w:rsid w:val="00D052FC"/>
    <w:rsid w:val="00D116F2"/>
    <w:rsid w:val="00D11D2A"/>
    <w:rsid w:val="00D11FD3"/>
    <w:rsid w:val="00D13D85"/>
    <w:rsid w:val="00D22498"/>
    <w:rsid w:val="00D30822"/>
    <w:rsid w:val="00D31229"/>
    <w:rsid w:val="00D32C4C"/>
    <w:rsid w:val="00D3397B"/>
    <w:rsid w:val="00D3685C"/>
    <w:rsid w:val="00D37E0D"/>
    <w:rsid w:val="00D4059A"/>
    <w:rsid w:val="00D4115D"/>
    <w:rsid w:val="00D4268C"/>
    <w:rsid w:val="00D42FB4"/>
    <w:rsid w:val="00D45F85"/>
    <w:rsid w:val="00D50A6F"/>
    <w:rsid w:val="00D564DA"/>
    <w:rsid w:val="00D60A6D"/>
    <w:rsid w:val="00D61342"/>
    <w:rsid w:val="00D613D2"/>
    <w:rsid w:val="00D62A9C"/>
    <w:rsid w:val="00D660DA"/>
    <w:rsid w:val="00D67DFC"/>
    <w:rsid w:val="00D7120E"/>
    <w:rsid w:val="00D712D7"/>
    <w:rsid w:val="00D717D0"/>
    <w:rsid w:val="00D72720"/>
    <w:rsid w:val="00D74C98"/>
    <w:rsid w:val="00D75EF5"/>
    <w:rsid w:val="00D80103"/>
    <w:rsid w:val="00D83E11"/>
    <w:rsid w:val="00D84698"/>
    <w:rsid w:val="00D85BCB"/>
    <w:rsid w:val="00D90D92"/>
    <w:rsid w:val="00D9130B"/>
    <w:rsid w:val="00D930A8"/>
    <w:rsid w:val="00D93611"/>
    <w:rsid w:val="00D95848"/>
    <w:rsid w:val="00DA21AA"/>
    <w:rsid w:val="00DA23FE"/>
    <w:rsid w:val="00DA26E9"/>
    <w:rsid w:val="00DA389F"/>
    <w:rsid w:val="00DA6B40"/>
    <w:rsid w:val="00DB0A75"/>
    <w:rsid w:val="00DB2637"/>
    <w:rsid w:val="00DB39BE"/>
    <w:rsid w:val="00DB3BC2"/>
    <w:rsid w:val="00DB4778"/>
    <w:rsid w:val="00DB7A89"/>
    <w:rsid w:val="00DB7BDE"/>
    <w:rsid w:val="00DC0718"/>
    <w:rsid w:val="00DC07FE"/>
    <w:rsid w:val="00DC0845"/>
    <w:rsid w:val="00DC3A19"/>
    <w:rsid w:val="00DC4B9D"/>
    <w:rsid w:val="00DC5014"/>
    <w:rsid w:val="00DC700A"/>
    <w:rsid w:val="00DD4586"/>
    <w:rsid w:val="00DD705B"/>
    <w:rsid w:val="00DE07C1"/>
    <w:rsid w:val="00DE25D9"/>
    <w:rsid w:val="00DE2FA6"/>
    <w:rsid w:val="00DE4D5C"/>
    <w:rsid w:val="00DE574B"/>
    <w:rsid w:val="00DE5C40"/>
    <w:rsid w:val="00DE6B4F"/>
    <w:rsid w:val="00DF0D5D"/>
    <w:rsid w:val="00DF224B"/>
    <w:rsid w:val="00DF2479"/>
    <w:rsid w:val="00DF24FF"/>
    <w:rsid w:val="00DF5E15"/>
    <w:rsid w:val="00DF7C92"/>
    <w:rsid w:val="00E011FD"/>
    <w:rsid w:val="00E0375C"/>
    <w:rsid w:val="00E0389B"/>
    <w:rsid w:val="00E03DA9"/>
    <w:rsid w:val="00E047D9"/>
    <w:rsid w:val="00E04D86"/>
    <w:rsid w:val="00E076B9"/>
    <w:rsid w:val="00E106E6"/>
    <w:rsid w:val="00E10ECB"/>
    <w:rsid w:val="00E11353"/>
    <w:rsid w:val="00E11A46"/>
    <w:rsid w:val="00E11A51"/>
    <w:rsid w:val="00E128AD"/>
    <w:rsid w:val="00E17EF1"/>
    <w:rsid w:val="00E23A74"/>
    <w:rsid w:val="00E26469"/>
    <w:rsid w:val="00E335DA"/>
    <w:rsid w:val="00E343BF"/>
    <w:rsid w:val="00E34FB6"/>
    <w:rsid w:val="00E36B77"/>
    <w:rsid w:val="00E36EA8"/>
    <w:rsid w:val="00E37284"/>
    <w:rsid w:val="00E37561"/>
    <w:rsid w:val="00E37CD6"/>
    <w:rsid w:val="00E37E48"/>
    <w:rsid w:val="00E40399"/>
    <w:rsid w:val="00E415AE"/>
    <w:rsid w:val="00E4196A"/>
    <w:rsid w:val="00E45427"/>
    <w:rsid w:val="00E45629"/>
    <w:rsid w:val="00E46B8D"/>
    <w:rsid w:val="00E502A7"/>
    <w:rsid w:val="00E53B8A"/>
    <w:rsid w:val="00E53FB4"/>
    <w:rsid w:val="00E56614"/>
    <w:rsid w:val="00E642BF"/>
    <w:rsid w:val="00E65768"/>
    <w:rsid w:val="00E65F6F"/>
    <w:rsid w:val="00E660C4"/>
    <w:rsid w:val="00E74235"/>
    <w:rsid w:val="00E74AB5"/>
    <w:rsid w:val="00E80014"/>
    <w:rsid w:val="00E80FC8"/>
    <w:rsid w:val="00E8239B"/>
    <w:rsid w:val="00E85117"/>
    <w:rsid w:val="00E86E43"/>
    <w:rsid w:val="00E86FFB"/>
    <w:rsid w:val="00E902CC"/>
    <w:rsid w:val="00E94B7A"/>
    <w:rsid w:val="00E9592E"/>
    <w:rsid w:val="00E974A6"/>
    <w:rsid w:val="00EA07EA"/>
    <w:rsid w:val="00EA1034"/>
    <w:rsid w:val="00EA4225"/>
    <w:rsid w:val="00EA4522"/>
    <w:rsid w:val="00EA4AD8"/>
    <w:rsid w:val="00EA54CD"/>
    <w:rsid w:val="00EA742B"/>
    <w:rsid w:val="00EB0B2D"/>
    <w:rsid w:val="00EB27C8"/>
    <w:rsid w:val="00EB2C3A"/>
    <w:rsid w:val="00EB36DB"/>
    <w:rsid w:val="00EB3FB6"/>
    <w:rsid w:val="00EB5190"/>
    <w:rsid w:val="00EB69B6"/>
    <w:rsid w:val="00EB7EA2"/>
    <w:rsid w:val="00EC00E2"/>
    <w:rsid w:val="00EC71FB"/>
    <w:rsid w:val="00ED5890"/>
    <w:rsid w:val="00ED6243"/>
    <w:rsid w:val="00EE0D8E"/>
    <w:rsid w:val="00EE1AC8"/>
    <w:rsid w:val="00EE1B27"/>
    <w:rsid w:val="00EE2908"/>
    <w:rsid w:val="00EE4DC6"/>
    <w:rsid w:val="00EE7641"/>
    <w:rsid w:val="00EF17AC"/>
    <w:rsid w:val="00EF638E"/>
    <w:rsid w:val="00EF6EAA"/>
    <w:rsid w:val="00F12EA8"/>
    <w:rsid w:val="00F22A92"/>
    <w:rsid w:val="00F22EE6"/>
    <w:rsid w:val="00F239AC"/>
    <w:rsid w:val="00F23F19"/>
    <w:rsid w:val="00F265F9"/>
    <w:rsid w:val="00F26B7B"/>
    <w:rsid w:val="00F31E73"/>
    <w:rsid w:val="00F35244"/>
    <w:rsid w:val="00F36E33"/>
    <w:rsid w:val="00F37078"/>
    <w:rsid w:val="00F44C94"/>
    <w:rsid w:val="00F45536"/>
    <w:rsid w:val="00F46BD8"/>
    <w:rsid w:val="00F50943"/>
    <w:rsid w:val="00F517CB"/>
    <w:rsid w:val="00F52C5D"/>
    <w:rsid w:val="00F53807"/>
    <w:rsid w:val="00F54219"/>
    <w:rsid w:val="00F54CC5"/>
    <w:rsid w:val="00F600CB"/>
    <w:rsid w:val="00F602B5"/>
    <w:rsid w:val="00F6489F"/>
    <w:rsid w:val="00F65A2F"/>
    <w:rsid w:val="00F664EA"/>
    <w:rsid w:val="00F704A2"/>
    <w:rsid w:val="00F70EE2"/>
    <w:rsid w:val="00F712CE"/>
    <w:rsid w:val="00F73232"/>
    <w:rsid w:val="00F73A19"/>
    <w:rsid w:val="00F74C83"/>
    <w:rsid w:val="00F77930"/>
    <w:rsid w:val="00F77FEC"/>
    <w:rsid w:val="00F80742"/>
    <w:rsid w:val="00F85D49"/>
    <w:rsid w:val="00F877D7"/>
    <w:rsid w:val="00F937F9"/>
    <w:rsid w:val="00F955DA"/>
    <w:rsid w:val="00F960E5"/>
    <w:rsid w:val="00F97540"/>
    <w:rsid w:val="00F978FE"/>
    <w:rsid w:val="00FA1734"/>
    <w:rsid w:val="00FA251E"/>
    <w:rsid w:val="00FA2DDD"/>
    <w:rsid w:val="00FA30DF"/>
    <w:rsid w:val="00FA36FD"/>
    <w:rsid w:val="00FA41A2"/>
    <w:rsid w:val="00FA6C9A"/>
    <w:rsid w:val="00FB2BB6"/>
    <w:rsid w:val="00FB39FC"/>
    <w:rsid w:val="00FB512C"/>
    <w:rsid w:val="00FB653C"/>
    <w:rsid w:val="00FB7828"/>
    <w:rsid w:val="00FC2113"/>
    <w:rsid w:val="00FC245F"/>
    <w:rsid w:val="00FC3E7E"/>
    <w:rsid w:val="00FC70DB"/>
    <w:rsid w:val="00FC7246"/>
    <w:rsid w:val="00FC76FE"/>
    <w:rsid w:val="00FC7824"/>
    <w:rsid w:val="00FD055B"/>
    <w:rsid w:val="00FE0BED"/>
    <w:rsid w:val="00FF0CD6"/>
    <w:rsid w:val="00FF1B13"/>
    <w:rsid w:val="00FF3E04"/>
    <w:rsid w:val="00FF41E4"/>
    <w:rsid w:val="00FF62DE"/>
    <w:rsid w:val="00FF6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5A4D0348"/>
  <w15:docId w15:val="{6A773190-0438-4AA7-81BF-5C56079AA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rPr>
      <w:rFonts w:ascii="Times New Roman" w:eastAsia="MS Mincho" w:hAnsi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="Cambria" w:eastAsia="SimSun" w:hAnsi="Cambria"/>
      <w:b/>
      <w:bCs/>
      <w:color w:val="FE8637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="Cambria" w:eastAsia="SimSun" w:hAnsi="Cambria"/>
      <w:b/>
      <w:bCs/>
      <w:color w:val="FE863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="Cambria" w:eastAsia="SimSun" w:hAnsi="Cambria"/>
      <w:b/>
      <w:bCs/>
      <w:i/>
      <w:iCs/>
      <w:color w:val="FE8637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="Cambria" w:eastAsia="SimSun" w:hAnsi="Cambria" w:cs="Times New Roman"/>
      <w:b/>
      <w:bCs/>
      <w:i/>
      <w:iCs/>
      <w:color w:val="FE8637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="Cambria" w:eastAsia="SimSun" w:hAnsi="Cambria" w:cs="Times New Roman"/>
      <w:b/>
      <w:bCs/>
      <w:color w:val="FE8637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="Cambria" w:eastAsia="SimSun" w:hAnsi="Cambria" w:cs="Times New Roman"/>
      <w:b/>
      <w:bCs/>
      <w:color w:val="FE8637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5AB3"/>
    <w:pPr>
      <w:ind w:left="720"/>
      <w:contextualSpacing/>
    </w:pPr>
  </w:style>
  <w:style w:type="character" w:customStyle="1" w:styleId="hps">
    <w:name w:val="hps"/>
    <w:basedOn w:val="DefaultParagraphFont"/>
    <w:rsid w:val="008B5AB3"/>
  </w:style>
  <w:style w:type="character" w:styleId="Hyperlink">
    <w:name w:val="Hyperlink"/>
    <w:basedOn w:val="DefaultParagraphFont"/>
    <w:uiPriority w:val="99"/>
    <w:unhideWhenUsed/>
    <w:rsid w:val="00DB7BDE"/>
    <w:rPr>
      <w:color w:val="D2611C"/>
      <w:u w:val="single"/>
    </w:rPr>
  </w:style>
  <w:style w:type="character" w:customStyle="1" w:styleId="shorttext">
    <w:name w:val="short_text"/>
    <w:basedOn w:val="DefaultParagraphFont"/>
    <w:rsid w:val="0097128F"/>
  </w:style>
  <w:style w:type="paragraph" w:styleId="EndnoteText">
    <w:name w:val="endnote text"/>
    <w:basedOn w:val="Normal"/>
    <w:link w:val="EndnoteTextChar"/>
    <w:uiPriority w:val="99"/>
    <w:semiHidden/>
    <w:unhideWhenUsed/>
    <w:rsid w:val="0083362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3362C"/>
    <w:rPr>
      <w:rFonts w:ascii="Times New Roman" w:eastAsia="MS Mincho" w:hAnsi="Times New Roman" w:cs="Times New Roman"/>
      <w:sz w:val="20"/>
      <w:szCs w:val="20"/>
      <w:lang w:eastAsia="ja-JP"/>
    </w:rPr>
  </w:style>
  <w:style w:type="character" w:styleId="EndnoteReference">
    <w:name w:val="endnote reference"/>
    <w:basedOn w:val="DefaultParagraphFont"/>
    <w:uiPriority w:val="99"/>
    <w:semiHidden/>
    <w:unhideWhenUsed/>
    <w:rsid w:val="0083362C"/>
    <w:rPr>
      <w:vertAlign w:val="superscript"/>
    </w:rPr>
  </w:style>
  <w:style w:type="character" w:customStyle="1" w:styleId="st">
    <w:name w:val="st"/>
    <w:basedOn w:val="DefaultParagraphFont"/>
    <w:rsid w:val="00217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D7A6C-4BF3-47F1-A785-970294D95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61</TotalTime>
  <Pages>1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4234</CharactersWithSpaces>
  <SharedDoc>false</SharedDoc>
  <HLinks>
    <vt:vector size="36" baseType="variant">
      <vt:variant>
        <vt:i4>6684725</vt:i4>
      </vt:variant>
      <vt:variant>
        <vt:i4>18</vt:i4>
      </vt:variant>
      <vt:variant>
        <vt:i4>0</vt:i4>
      </vt:variant>
      <vt:variant>
        <vt:i4>5</vt:i4>
      </vt:variant>
      <vt:variant>
        <vt:lpwstr>https://cdn2.iconfinder.com/data/icons/windows-8-metro-style/512/administrator.png</vt:lpwstr>
      </vt:variant>
      <vt:variant>
        <vt:lpwstr/>
      </vt:variant>
      <vt:variant>
        <vt:i4>4849689</vt:i4>
      </vt:variant>
      <vt:variant>
        <vt:i4>15</vt:i4>
      </vt:variant>
      <vt:variant>
        <vt:i4>0</vt:i4>
      </vt:variant>
      <vt:variant>
        <vt:i4>5</vt:i4>
      </vt:variant>
      <vt:variant>
        <vt:lpwstr>https://cdn2.iconfinder.com/data/icons/windows-8-metro-style/128/user.png</vt:lpwstr>
      </vt:variant>
      <vt:variant>
        <vt:lpwstr/>
      </vt:variant>
      <vt:variant>
        <vt:i4>6881377</vt:i4>
      </vt:variant>
      <vt:variant>
        <vt:i4>12</vt:i4>
      </vt:variant>
      <vt:variant>
        <vt:i4>0</vt:i4>
      </vt:variant>
      <vt:variant>
        <vt:i4>5</vt:i4>
      </vt:variant>
      <vt:variant>
        <vt:lpwstr>http://rlv.zcache.com.au/motorcycle_icon_canvas_print-r9717a506ba8a48eeaaf4defd26c5cc7d_wto_8byvr_324.jpg</vt:lpwstr>
      </vt:variant>
      <vt:variant>
        <vt:lpwstr/>
      </vt:variant>
      <vt:variant>
        <vt:i4>5177420</vt:i4>
      </vt:variant>
      <vt:variant>
        <vt:i4>9</vt:i4>
      </vt:variant>
      <vt:variant>
        <vt:i4>0</vt:i4>
      </vt:variant>
      <vt:variant>
        <vt:i4>5</vt:i4>
      </vt:variant>
      <vt:variant>
        <vt:lpwstr>http://png-1.findicons.com/files/icons/2711/free_icons_for_windows8_metro/512/exit.png</vt:lpwstr>
      </vt:variant>
      <vt:variant>
        <vt:lpwstr/>
      </vt:variant>
      <vt:variant>
        <vt:i4>6422643</vt:i4>
      </vt:variant>
      <vt:variant>
        <vt:i4>6</vt:i4>
      </vt:variant>
      <vt:variant>
        <vt:i4>0</vt:i4>
      </vt:variant>
      <vt:variant>
        <vt:i4>5</vt:i4>
      </vt:variant>
      <vt:variant>
        <vt:lpwstr>http://www.veryicon.com/icon/png/System/Icons8 Metro Style/Users Edit user.png</vt:lpwstr>
      </vt:variant>
      <vt:variant>
        <vt:lpwstr/>
      </vt:variant>
      <vt:variant>
        <vt:i4>6815798</vt:i4>
      </vt:variant>
      <vt:variant>
        <vt:i4>3</vt:i4>
      </vt:variant>
      <vt:variant>
        <vt:i4>0</vt:i4>
      </vt:variant>
      <vt:variant>
        <vt:i4>5</vt:i4>
      </vt:variant>
      <vt:variant>
        <vt:lpwstr>http://ww3.veryicon.com/icon/png/System/Icons8 Metro Style/Very Basic File.png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</dc:creator>
  <cp:keywords/>
  <cp:lastModifiedBy>Tifany Lim</cp:lastModifiedBy>
  <cp:revision>45</cp:revision>
  <cp:lastPrinted>2015-09-07T07:37:00Z</cp:lastPrinted>
  <dcterms:created xsi:type="dcterms:W3CDTF">2015-08-26T09:18:00Z</dcterms:created>
  <dcterms:modified xsi:type="dcterms:W3CDTF">2020-08-02T10:42:00Z</dcterms:modified>
</cp:coreProperties>
</file>